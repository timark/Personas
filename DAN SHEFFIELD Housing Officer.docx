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4B264A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94142C4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4BC650" wp14:editId="774FE0DB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3BF914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" strokecolor="#94b6d2 [3204]" strokeweight="5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7AB39A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id w:val="-1180424866"/>
              <w:placeholder>
                <w:docPart w:val="F985A3B333C04C568A3A313FFCD71F47"/>
              </w:placeholder>
              <w:text/>
            </w:sdtPr>
            <w:sdtEndPr/>
            <w:sdtContent>
              <w:p w14:paraId="2ECEF34A" w14:textId="653FB721" w:rsidR="00215CE7" w:rsidRDefault="00E36265" w:rsidP="00215CE7">
                <w:pPr>
                  <w:pStyle w:val="Title"/>
                  <w:rPr>
                    <w:rFonts w:eastAsiaTheme="minorHAnsi"/>
                    <w:caps w:val="0"/>
                    <w:color w:val="7F7F7F" w:themeColor="text1" w:themeTint="80"/>
                    <w:sz w:val="24"/>
                    <w:szCs w:val="24"/>
                  </w:rPr>
                </w:pPr>
                <w:r>
                  <w:t>DAN SHeFfield</w:t>
                </w:r>
              </w:p>
            </w:sdtContent>
          </w:sdt>
          <w:sdt>
            <w:sdtPr>
              <w:rPr>
                <w:spacing w:val="0"/>
                <w:w w:val="70"/>
              </w:rPr>
              <w:id w:val="-1580048780"/>
              <w:placeholder>
                <w:docPart w:val="F985A3B333C04C568A3A313FFCD71F47"/>
              </w:placeholder>
              <w:text/>
            </w:sdtPr>
            <w:sdtEndPr>
              <w:rPr>
                <w:spacing w:val="212"/>
                <w:w w:val="100"/>
              </w:rPr>
            </w:sdtEndPr>
            <w:sdtContent>
              <w:p w14:paraId="545825E3" w14:textId="2F9A6A08" w:rsidR="001B2ABD" w:rsidRPr="00215CE7" w:rsidRDefault="000D4A33" w:rsidP="00215CE7">
                <w:pPr>
                  <w:pStyle w:val="Subtitle"/>
                  <w:jc w:val="both"/>
                </w:pPr>
                <w:r w:rsidRPr="004A41B0">
                  <w:rPr>
                    <w:spacing w:val="0"/>
                    <w:w w:val="70"/>
                  </w:rPr>
                  <w:t>Housing Associatio</w:t>
                </w:r>
                <w:r w:rsidRPr="004A41B0">
                  <w:rPr>
                    <w:spacing w:val="11"/>
                    <w:w w:val="70"/>
                  </w:rPr>
                  <w:t>n</w:t>
                </w:r>
              </w:p>
            </w:sdtContent>
          </w:sdt>
        </w:tc>
      </w:tr>
      <w:tr w:rsidR="001B2ABD" w14:paraId="4975E997" w14:textId="77777777" w:rsidTr="001B2ABD">
        <w:tc>
          <w:tcPr>
            <w:tcW w:w="3600" w:type="dxa"/>
          </w:tcPr>
          <w:p w14:paraId="5ACC7026" w14:textId="77777777" w:rsidR="001B2ABD" w:rsidRDefault="008B3006" w:rsidP="00036450">
            <w:pPr>
              <w:pStyle w:val="Heading3"/>
            </w:pPr>
            <w:r>
              <w:t>DEMOGRAPHICS</w:t>
            </w:r>
          </w:p>
          <w:p w14:paraId="6FF749F4" w14:textId="52B4952A" w:rsidR="00036450" w:rsidRDefault="008B3006" w:rsidP="008B3006">
            <w:r>
              <w:t>Age:</w:t>
            </w:r>
            <w:r w:rsidR="004D6C39">
              <w:t xml:space="preserve"> </w:t>
            </w:r>
            <w:sdt>
              <w:sdtPr>
                <w:id w:val="697667041"/>
                <w:placeholder>
                  <w:docPart w:val="F985A3B333C04C568A3A313FFCD71F47"/>
                </w:placeholder>
                <w:text/>
              </w:sdtPr>
              <w:sdtEndPr/>
              <w:sdtContent>
                <w:r w:rsidR="00E0315C">
                  <w:t>32</w:t>
                </w:r>
              </w:sdtContent>
            </w:sdt>
          </w:p>
          <w:p w14:paraId="7CDD01E9" w14:textId="3BE3DB47" w:rsidR="004D6C39" w:rsidRDefault="004D6C39" w:rsidP="008B3006">
            <w:r>
              <w:t xml:space="preserve">Occupation: </w:t>
            </w:r>
            <w:sdt>
              <w:sdtPr>
                <w:id w:val="123355108"/>
                <w:placeholder>
                  <w:docPart w:val="F985A3B333C04C568A3A313FFCD71F47"/>
                </w:placeholder>
                <w:text/>
              </w:sdtPr>
              <w:sdtEndPr/>
              <w:sdtContent>
                <w:r w:rsidR="000D4A33">
                  <w:t>Housing officer</w:t>
                </w:r>
              </w:sdtContent>
            </w:sdt>
            <w:r w:rsidR="00E34D78">
              <w:t xml:space="preserve"> </w:t>
            </w:r>
          </w:p>
          <w:p w14:paraId="459F339E" w14:textId="77777777" w:rsidR="00D044AD" w:rsidRDefault="00D044AD" w:rsidP="008B3006">
            <w:r>
              <w:t xml:space="preserve">Status: </w:t>
            </w:r>
            <w:sdt>
              <w:sdtPr>
                <w:id w:val="1580781290"/>
                <w:placeholder>
                  <w:docPart w:val="F985A3B333C04C568A3A313FFCD71F47"/>
                </w:placeholder>
                <w:text/>
              </w:sdtPr>
              <w:sdtEndPr/>
              <w:sdtContent>
                <w:r w:rsidR="003A4035">
                  <w:t>[Status]</w:t>
                </w:r>
              </w:sdtContent>
            </w:sdt>
          </w:p>
          <w:p w14:paraId="078C0480" w14:textId="2A52B390" w:rsidR="008B3006" w:rsidRDefault="008B3006" w:rsidP="008B3006">
            <w:r>
              <w:t>Location:</w:t>
            </w:r>
            <w:r w:rsidR="004D6C39">
              <w:t xml:space="preserve"> </w:t>
            </w:r>
            <w:sdt>
              <w:sdtPr>
                <w:id w:val="-94553208"/>
                <w:placeholder>
                  <w:docPart w:val="F985A3B333C04C568A3A313FFCD71F47"/>
                </w:placeholder>
                <w:text/>
              </w:sdtPr>
              <w:sdtEndPr/>
              <w:sdtContent>
                <w:r w:rsidR="000D4A33">
                  <w:t>Chester</w:t>
                </w:r>
              </w:sdtContent>
            </w:sdt>
          </w:p>
          <w:p w14:paraId="478F9948" w14:textId="38DA4B6E" w:rsidR="000D4A33" w:rsidRDefault="008B3006" w:rsidP="000D4A33">
            <w:r>
              <w:t>Education:</w:t>
            </w:r>
            <w:r w:rsidR="00D044AD">
              <w:t xml:space="preserve"> </w:t>
            </w:r>
            <w:sdt>
              <w:sdtPr>
                <w:id w:val="1291328842"/>
                <w:placeholder>
                  <w:docPart w:val="F985A3B333C04C568A3A313FFCD71F47"/>
                </w:placeholder>
                <w:text/>
              </w:sdtPr>
              <w:sdtEndPr/>
              <w:sdtContent>
                <w:r w:rsidR="000D4A33">
                  <w:t>Graduate</w:t>
                </w:r>
              </w:sdtContent>
            </w:sdt>
          </w:p>
          <w:p w14:paraId="528F706E" w14:textId="57D5FE74" w:rsidR="00883372" w:rsidRDefault="00883372" w:rsidP="00CB0055">
            <w:pPr>
              <w:pStyle w:val="Heading3"/>
            </w:pPr>
            <w:r>
              <w:t>EXPERIENCE</w:t>
            </w:r>
          </w:p>
          <w:sdt>
            <w:sdtPr>
              <w:id w:val="-1496635970"/>
              <w:placeholder>
                <w:docPart w:val="F985A3B333C04C568A3A313FFCD71F47"/>
              </w:placeholder>
            </w:sdtPr>
            <w:sdtEndPr/>
            <w:sdtContent>
              <w:p w14:paraId="66A285FF" w14:textId="77777777" w:rsidR="000D4A33" w:rsidRDefault="000D4A33" w:rsidP="00883372">
                <w:r w:rsidRPr="000D4A33">
                  <w:t>Housing Officer</w:t>
                </w:r>
                <w:r>
                  <w:t xml:space="preserve"> 2yr 2m</w:t>
                </w:r>
              </w:p>
              <w:p w14:paraId="15C5397F" w14:textId="77777777" w:rsidR="000D4A33" w:rsidRDefault="000D4A33" w:rsidP="00883372">
                <w:r>
                  <w:t>Assistant Housing Officer 7m</w:t>
                </w:r>
              </w:p>
              <w:p w14:paraId="63D91BAD" w14:textId="0F863E3D" w:rsidR="00883372" w:rsidRPr="00883372" w:rsidRDefault="000D4A33" w:rsidP="00883372">
                <w:r>
                  <w:t>Front of House Customer Service Advisor 1yr 1m</w:t>
                </w:r>
              </w:p>
            </w:sdtContent>
          </w:sdt>
          <w:p w14:paraId="1B07B562" w14:textId="77777777" w:rsidR="00036450" w:rsidRDefault="00883372" w:rsidP="00CB0055">
            <w:pPr>
              <w:pStyle w:val="Heading3"/>
            </w:pPr>
            <w:r>
              <w:t>SKILLS &amp; ENDORSEMENTS</w:t>
            </w:r>
          </w:p>
          <w:sdt>
            <w:sdtPr>
              <w:id w:val="2101760008"/>
              <w:placeholder>
                <w:docPart w:val="478B336491C649D18CF05BC4A95A03AF"/>
              </w:placeholder>
            </w:sdtPr>
            <w:sdtEndPr/>
            <w:sdtContent>
              <w:p w14:paraId="20994F77" w14:textId="77777777" w:rsidR="000D4A33" w:rsidRDefault="000D4A33" w:rsidP="00E00D4F">
                <w:r>
                  <w:t>Change management</w:t>
                </w:r>
              </w:p>
              <w:p w14:paraId="5D886528" w14:textId="77777777" w:rsidR="000D4A33" w:rsidRDefault="000D4A33" w:rsidP="00E00D4F">
                <w:r>
                  <w:t xml:space="preserve">Customer Service </w:t>
                </w:r>
              </w:p>
              <w:p w14:paraId="11C63BE8" w14:textId="67A16D86" w:rsidR="005955CA" w:rsidRPr="005955CA" w:rsidRDefault="000D4A33" w:rsidP="000D4A33">
                <w:r>
                  <w:t xml:space="preserve">Management </w:t>
                </w:r>
              </w:p>
            </w:sdtContent>
          </w:sdt>
          <w:p w14:paraId="7CF4FBCF" w14:textId="77777777" w:rsidR="004D3011" w:rsidRDefault="00883372" w:rsidP="00CB0055">
            <w:pPr>
              <w:pStyle w:val="Heading3"/>
            </w:pPr>
            <w:r>
              <w:t>INDUSTRY KNOWLEDGE</w:t>
            </w:r>
          </w:p>
          <w:sdt>
            <w:sdtPr>
              <w:id w:val="-1666473862"/>
              <w:placeholder>
                <w:docPart w:val="F985A3B333C04C568A3A313FFCD71F47"/>
              </w:placeholder>
            </w:sdtPr>
            <w:sdtEndPr/>
            <w:sdtContent>
              <w:p w14:paraId="0FC98B82" w14:textId="77777777" w:rsidR="000D4A33" w:rsidRDefault="000D4A33" w:rsidP="00883372">
                <w:r>
                  <w:t xml:space="preserve">Risk Management </w:t>
                </w:r>
              </w:p>
              <w:p w14:paraId="5DB0EAF5" w14:textId="77777777" w:rsidR="000D4A33" w:rsidRDefault="000D4A33" w:rsidP="00883372">
                <w:r>
                  <w:t>Project Planning</w:t>
                </w:r>
              </w:p>
              <w:p w14:paraId="428EE984" w14:textId="77777777" w:rsidR="000D4A33" w:rsidRDefault="000D4A33" w:rsidP="00883372">
                <w:r>
                  <w:t xml:space="preserve">Performance management </w:t>
                </w:r>
              </w:p>
              <w:p w14:paraId="355B7DBE" w14:textId="4B08938F" w:rsidR="000D4A33" w:rsidRDefault="000D4A33" w:rsidP="00883372">
                <w:r>
                  <w:t>Web design</w:t>
                </w:r>
                <w:r w:rsidR="00E36265">
                  <w:t>/development</w:t>
                </w:r>
              </w:p>
              <w:p w14:paraId="25F8169C" w14:textId="77777777" w:rsidR="000D4A33" w:rsidRDefault="000D4A33" w:rsidP="00883372">
                <w:r>
                  <w:t>Public sector</w:t>
                </w:r>
              </w:p>
              <w:p w14:paraId="072D9BA6" w14:textId="77777777" w:rsidR="000D4A33" w:rsidRDefault="000D4A33" w:rsidP="00883372">
                <w:r>
                  <w:t>Business Analysis</w:t>
                </w:r>
              </w:p>
              <w:p w14:paraId="3B4C4FE8" w14:textId="77777777" w:rsidR="000D4A33" w:rsidRDefault="000D4A33" w:rsidP="00883372">
                <w:r>
                  <w:t xml:space="preserve">Program management </w:t>
                </w:r>
              </w:p>
              <w:p w14:paraId="5D6D2DCE" w14:textId="2311A20D" w:rsidR="00883372" w:rsidRPr="00883372" w:rsidRDefault="000D4A33" w:rsidP="00E36265">
                <w:r>
                  <w:t>Strategic planning</w:t>
                </w:r>
              </w:p>
            </w:sdtContent>
          </w:sdt>
          <w:p w14:paraId="4083308C" w14:textId="77777777" w:rsidR="00883372" w:rsidRDefault="00883372" w:rsidP="00883372">
            <w:pPr>
              <w:pStyle w:val="Heading3"/>
            </w:pPr>
            <w:r>
              <w:t>INTERESTS</w:t>
            </w:r>
          </w:p>
          <w:sdt>
            <w:sdtPr>
              <w:id w:val="-876621100"/>
              <w:placeholder>
                <w:docPart w:val="F985A3B333C04C568A3A313FFCD71F47"/>
              </w:placeholder>
            </w:sdtPr>
            <w:sdtEndPr/>
            <w:sdtContent>
              <w:p w14:paraId="60B1BEF6" w14:textId="77777777" w:rsidR="00E36265" w:rsidRDefault="00E36265" w:rsidP="007D2D24">
                <w:r>
                  <w:t>Defence Housing Australia</w:t>
                </w:r>
              </w:p>
              <w:p w14:paraId="7902509C" w14:textId="77777777" w:rsidR="00E36265" w:rsidRDefault="00E36265" w:rsidP="007D2D24">
                <w:r>
                  <w:t>Edge Hill University</w:t>
                </w:r>
              </w:p>
              <w:p w14:paraId="782917FD" w14:textId="77777777" w:rsidR="00E36265" w:rsidRDefault="00E36265" w:rsidP="007D2D24">
                <w:r>
                  <w:t>Social Housing Australia</w:t>
                </w:r>
              </w:p>
              <w:p w14:paraId="26C63378" w14:textId="77777777" w:rsidR="00E36265" w:rsidRDefault="00E36265" w:rsidP="007D2D24">
                <w:r>
                  <w:t>Welfare reform and housing</w:t>
                </w:r>
              </w:p>
              <w:p w14:paraId="5DC8A4E9" w14:textId="77777777" w:rsidR="00E36265" w:rsidRDefault="00E36265" w:rsidP="007D2D24">
                <w:r>
                  <w:t>Customer service champions</w:t>
                </w:r>
              </w:p>
              <w:p w14:paraId="03EA363E" w14:textId="5965935A" w:rsidR="004D3011" w:rsidRPr="004D3011" w:rsidRDefault="00E36265" w:rsidP="007D2D24">
                <w:r>
                  <w:t>Social housing updates</w:t>
                </w:r>
              </w:p>
            </w:sdtContent>
          </w:sdt>
        </w:tc>
        <w:tc>
          <w:tcPr>
            <w:tcW w:w="720" w:type="dxa"/>
          </w:tcPr>
          <w:p w14:paraId="4B2F91A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607220F" w14:textId="435C62B8" w:rsidR="000D4A33" w:rsidRDefault="000D4A33" w:rsidP="00036450">
            <w:pPr>
              <w:pStyle w:val="Heading2"/>
            </w:pPr>
            <w:r>
              <w:t>Personal Statement</w:t>
            </w:r>
          </w:p>
          <w:p w14:paraId="35D1EFCF" w14:textId="08268534" w:rsidR="000D4A33" w:rsidRPr="000D4A33" w:rsidRDefault="000D4A33" w:rsidP="000D4A33">
            <w:r w:rsidRPr="000D4A33">
              <w:t xml:space="preserve">Experienced Housing Officer, with an adept ability to understand all social housing queries and apply the relevant legislation and policies necessary to find the applicable solution. I am educated to degree standard in Computing and hold extensive experience in information management. </w:t>
            </w:r>
            <w:r w:rsidR="004A41B0" w:rsidRPr="000D4A33">
              <w:t>Prioritizing</w:t>
            </w:r>
            <w:r w:rsidRPr="000D4A33">
              <w:t xml:space="preserve"> and completing demanding workloads is one of my strongest skills.</w:t>
            </w:r>
          </w:p>
          <w:p w14:paraId="4A43F79F" w14:textId="77777777" w:rsidR="000D4A33" w:rsidRPr="000D4A33" w:rsidRDefault="000D4A33" w:rsidP="000D4A33"/>
          <w:p w14:paraId="7AF3CF84" w14:textId="214959CF" w:rsidR="001B2ABD" w:rsidRDefault="00A1545F" w:rsidP="00036450">
            <w:pPr>
              <w:pStyle w:val="Heading2"/>
            </w:pPr>
            <w:r>
              <w:t>GOALS</w:t>
            </w:r>
            <w:bookmarkStart w:id="0" w:name="_GoBack"/>
            <w:bookmarkEnd w:id="0"/>
          </w:p>
          <w:sdt>
            <w:sdtPr>
              <w:id w:val="-1098942420"/>
              <w:placeholder>
                <w:docPart w:val="F985A3B333C04C568A3A313FFCD71F47"/>
              </w:placeholder>
            </w:sdtPr>
            <w:sdtEndPr/>
            <w:sdtContent>
              <w:p w14:paraId="48E874D5" w14:textId="77777777" w:rsidR="0030130F" w:rsidRDefault="0030130F" w:rsidP="00215CE7">
                <w:r>
                  <w:t>Achieve better outcomes using information technology</w:t>
                </w:r>
              </w:p>
              <w:p w14:paraId="766CF3F6" w14:textId="77FFBDD4" w:rsidR="009A5251" w:rsidRPr="00215CE7" w:rsidRDefault="0030130F" w:rsidP="00215CE7">
                <w:r>
                  <w:t xml:space="preserve">Looking at </w:t>
                </w:r>
                <w:r w:rsidR="005E341F">
                  <w:t>emigrating to Australia or Canada in a more dynamic environment.</w:t>
                </w:r>
              </w:p>
            </w:sdtContent>
          </w:sdt>
          <w:p w14:paraId="4CD80BB1" w14:textId="77777777" w:rsidR="00036450" w:rsidRDefault="00A3509A" w:rsidP="00036450">
            <w:pPr>
              <w:pStyle w:val="Heading2"/>
            </w:pPr>
            <w:r>
              <w:t>F</w:t>
            </w:r>
            <w:r w:rsidR="00B222DF">
              <w:t>R</w:t>
            </w:r>
            <w:r>
              <w:t>ustrations</w:t>
            </w:r>
          </w:p>
          <w:p w14:paraId="174571BA" w14:textId="2301569D" w:rsidR="00883372" w:rsidRPr="00883372" w:rsidRDefault="005E341F" w:rsidP="00883372">
            <w:sdt>
              <w:sdtPr>
                <w:id w:val="197290256"/>
                <w:placeholder>
                  <w:docPart w:val="F985A3B333C04C568A3A313FFCD71F47"/>
                </w:placeholder>
              </w:sdtPr>
              <w:sdtEndPr/>
              <w:sdtContent>
                <w:r w:rsidR="007741F4">
                  <w:t xml:space="preserve">Career progression </w:t>
                </w:r>
              </w:sdtContent>
            </w:sdt>
            <w:r w:rsidR="007741F4">
              <w:t xml:space="preserve">difficult </w:t>
            </w:r>
            <w:r w:rsidR="00132491">
              <w:t xml:space="preserve">within a Housing Association that came from a local Authority. Attitudes </w:t>
            </w:r>
            <w:r w:rsidR="00D6717E">
              <w:t>to progress in using new technology and methods are stuck in the past</w:t>
            </w:r>
          </w:p>
          <w:p w14:paraId="5E2899AD" w14:textId="77777777" w:rsidR="00036450" w:rsidRDefault="00A1545F" w:rsidP="00036450">
            <w:pPr>
              <w:pStyle w:val="Heading2"/>
            </w:pPr>
            <w:r>
              <w:t>TECH</w:t>
            </w:r>
            <w:r w:rsidR="00912276">
              <w:t>nology</w:t>
            </w:r>
          </w:p>
          <w:p w14:paraId="569C6906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39DF7806" wp14:editId="01244013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4B8F1A99" w14:textId="77777777" w:rsidR="00971546" w:rsidRDefault="00971546" w:rsidP="000C45FF">
      <w:pPr>
        <w:tabs>
          <w:tab w:val="left" w:pos="990"/>
        </w:tabs>
      </w:pPr>
    </w:p>
    <w:p w14:paraId="4BFC4A21" w14:textId="77777777" w:rsidR="00971546" w:rsidRDefault="00971546">
      <w:r>
        <w:br w:type="page"/>
      </w:r>
    </w:p>
    <w:p w14:paraId="28B4B911" w14:textId="77777777" w:rsidR="0043117B" w:rsidRDefault="00971546" w:rsidP="00971546">
      <w:pPr>
        <w:pStyle w:val="Heading1"/>
      </w:pPr>
      <w:r>
        <w:lastRenderedPageBreak/>
        <w:t>Typical Job Description</w:t>
      </w:r>
    </w:p>
    <w:sdt>
      <w:sdtP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id w:val="413661391"/>
        <w:placeholder>
          <w:docPart w:val="29D09A6D0DCF489E8386F446C3F67375"/>
        </w:placeholder>
        <w:showingPlcHdr/>
      </w:sdtPr>
      <w:sdtEndPr/>
      <w:sdtContent>
        <w:p w14:paraId="382C9C4A" w14:textId="77777777" w:rsidR="00802063" w:rsidRDefault="00351691" w:rsidP="006C1D6C">
          <w:pPr>
            <w:rPr>
              <w:rFonts w:ascii="Helvetica" w:eastAsia="Times New Roman" w:hAnsi="Helvetica" w:cs="Helvetica"/>
              <w:color w:val="000000"/>
              <w:sz w:val="20"/>
              <w:szCs w:val="20"/>
              <w:lang w:eastAsia="en-GB"/>
            </w:rPr>
          </w:pPr>
          <w:r w:rsidRPr="00CF4044">
            <w:t>[Typical Job Description for a Job Web Site]</w:t>
          </w:r>
        </w:p>
      </w:sdtContent>
    </w:sdt>
    <w:p w14:paraId="227497EE" w14:textId="77777777" w:rsidR="00802063" w:rsidRDefault="00802063">
      <w:pP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br w:type="page"/>
      </w:r>
    </w:p>
    <w:p w14:paraId="6DF53F27" w14:textId="77777777" w:rsidR="00971546" w:rsidRDefault="00424955" w:rsidP="00424955">
      <w:pPr>
        <w:pStyle w:val="Heading1"/>
        <w:rPr>
          <w:lang w:eastAsia="en-GB"/>
        </w:rPr>
      </w:pPr>
      <w:r>
        <w:rPr>
          <w:lang w:eastAsia="en-GB"/>
        </w:rPr>
        <w:t xml:space="preserve">Typical LinkedIn Profile </w:t>
      </w:r>
    </w:p>
    <w:p w14:paraId="7484B61F" w14:textId="77777777" w:rsidR="00424955" w:rsidRPr="00424955" w:rsidRDefault="005E341F" w:rsidP="006C1D6C">
      <w:pPr>
        <w:rPr>
          <w:lang w:eastAsia="en-GB"/>
        </w:rPr>
      </w:pPr>
      <w:sdt>
        <w:sdtPr>
          <w:rPr>
            <w:lang w:eastAsia="en-GB"/>
          </w:rPr>
          <w:id w:val="1454444227"/>
          <w:placeholder>
            <w:docPart w:val="279CAAA34198463484975BDA8AD0786A"/>
          </w:placeholder>
          <w:showingPlcHdr/>
        </w:sdtPr>
        <w:sdtEndPr/>
        <w:sdtContent>
          <w:r w:rsidR="00CF4044">
            <w:rPr>
              <w:lang w:eastAsia="en-GB"/>
            </w:rPr>
            <w:t>[</w:t>
          </w:r>
          <w:r w:rsidR="00351691">
            <w:rPr>
              <w:lang w:eastAsia="en-GB"/>
            </w:rPr>
            <w:t>Typical Profile from a LinkedIn profile]</w:t>
          </w:r>
        </w:sdtContent>
      </w:sdt>
    </w:p>
    <w:sectPr w:rsidR="00424955" w:rsidRPr="00424955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F9DCF" w14:textId="77777777" w:rsidR="00E153A1" w:rsidRDefault="00E153A1" w:rsidP="000C45FF">
      <w:r>
        <w:separator/>
      </w:r>
    </w:p>
  </w:endnote>
  <w:endnote w:type="continuationSeparator" w:id="0">
    <w:p w14:paraId="061B8CC8" w14:textId="77777777" w:rsidR="00E153A1" w:rsidRDefault="00E153A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A1F16" w14:textId="77777777" w:rsidR="00E153A1" w:rsidRDefault="00E153A1" w:rsidP="000C45FF">
      <w:r>
        <w:separator/>
      </w:r>
    </w:p>
  </w:footnote>
  <w:footnote w:type="continuationSeparator" w:id="0">
    <w:p w14:paraId="4A9E0DBB" w14:textId="77777777" w:rsidR="00E153A1" w:rsidRDefault="00E153A1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45AE"/>
    <w:multiLevelType w:val="multilevel"/>
    <w:tmpl w:val="CD5E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B4257"/>
    <w:multiLevelType w:val="multilevel"/>
    <w:tmpl w:val="804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102D0"/>
    <w:multiLevelType w:val="hybridMultilevel"/>
    <w:tmpl w:val="5238A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B31F3"/>
    <w:multiLevelType w:val="hybridMultilevel"/>
    <w:tmpl w:val="FF3A0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A20DD"/>
    <w:multiLevelType w:val="multilevel"/>
    <w:tmpl w:val="F45C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C535E"/>
    <w:multiLevelType w:val="hybridMultilevel"/>
    <w:tmpl w:val="29062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95364"/>
    <w:multiLevelType w:val="multilevel"/>
    <w:tmpl w:val="D668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D03E8"/>
    <w:multiLevelType w:val="hybridMultilevel"/>
    <w:tmpl w:val="F1A00A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E31F60"/>
    <w:multiLevelType w:val="hybridMultilevel"/>
    <w:tmpl w:val="4E4E7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33"/>
    <w:rsid w:val="00004BA8"/>
    <w:rsid w:val="00036450"/>
    <w:rsid w:val="00094499"/>
    <w:rsid w:val="000C2BE3"/>
    <w:rsid w:val="000C45FF"/>
    <w:rsid w:val="000D4A33"/>
    <w:rsid w:val="000E3FD1"/>
    <w:rsid w:val="00112054"/>
    <w:rsid w:val="00116059"/>
    <w:rsid w:val="00132491"/>
    <w:rsid w:val="001525E1"/>
    <w:rsid w:val="00180329"/>
    <w:rsid w:val="0019001F"/>
    <w:rsid w:val="001A74A5"/>
    <w:rsid w:val="001B2ABD"/>
    <w:rsid w:val="001E0391"/>
    <w:rsid w:val="001E1759"/>
    <w:rsid w:val="001F1ECC"/>
    <w:rsid w:val="0020794E"/>
    <w:rsid w:val="00215CE7"/>
    <w:rsid w:val="00231C50"/>
    <w:rsid w:val="002400EB"/>
    <w:rsid w:val="00253BFB"/>
    <w:rsid w:val="00256CF7"/>
    <w:rsid w:val="00281FD5"/>
    <w:rsid w:val="002D4476"/>
    <w:rsid w:val="002F1512"/>
    <w:rsid w:val="0030130F"/>
    <w:rsid w:val="0030481B"/>
    <w:rsid w:val="003156FC"/>
    <w:rsid w:val="003254B5"/>
    <w:rsid w:val="00351691"/>
    <w:rsid w:val="0037121F"/>
    <w:rsid w:val="003A4035"/>
    <w:rsid w:val="003A6B7D"/>
    <w:rsid w:val="003B06CA"/>
    <w:rsid w:val="003C7709"/>
    <w:rsid w:val="003E591E"/>
    <w:rsid w:val="004071FC"/>
    <w:rsid w:val="00424955"/>
    <w:rsid w:val="00442AFD"/>
    <w:rsid w:val="00445947"/>
    <w:rsid w:val="00480B1C"/>
    <w:rsid w:val="004813B3"/>
    <w:rsid w:val="00496591"/>
    <w:rsid w:val="004A41B0"/>
    <w:rsid w:val="004A49EC"/>
    <w:rsid w:val="004B4EBB"/>
    <w:rsid w:val="004C63E4"/>
    <w:rsid w:val="004D3011"/>
    <w:rsid w:val="004D3C32"/>
    <w:rsid w:val="004D6C39"/>
    <w:rsid w:val="004F1DDF"/>
    <w:rsid w:val="004F77DD"/>
    <w:rsid w:val="00504FBF"/>
    <w:rsid w:val="005262AC"/>
    <w:rsid w:val="00527A0D"/>
    <w:rsid w:val="00531510"/>
    <w:rsid w:val="005955CA"/>
    <w:rsid w:val="005D4FE3"/>
    <w:rsid w:val="005E341F"/>
    <w:rsid w:val="005E39D5"/>
    <w:rsid w:val="005E6BC1"/>
    <w:rsid w:val="005F5F02"/>
    <w:rsid w:val="00600670"/>
    <w:rsid w:val="006106A0"/>
    <w:rsid w:val="0062123A"/>
    <w:rsid w:val="00624CEB"/>
    <w:rsid w:val="00626FEB"/>
    <w:rsid w:val="00646E75"/>
    <w:rsid w:val="006771D0"/>
    <w:rsid w:val="00682C74"/>
    <w:rsid w:val="006C1D6C"/>
    <w:rsid w:val="006E54E8"/>
    <w:rsid w:val="006F3053"/>
    <w:rsid w:val="006F54C6"/>
    <w:rsid w:val="00715FCB"/>
    <w:rsid w:val="00743101"/>
    <w:rsid w:val="007741F4"/>
    <w:rsid w:val="007775E1"/>
    <w:rsid w:val="007867A0"/>
    <w:rsid w:val="007927F5"/>
    <w:rsid w:val="007D2D24"/>
    <w:rsid w:val="007F5D5A"/>
    <w:rsid w:val="00802063"/>
    <w:rsid w:val="00802CA0"/>
    <w:rsid w:val="00883372"/>
    <w:rsid w:val="00897ADE"/>
    <w:rsid w:val="008A7A03"/>
    <w:rsid w:val="008B3006"/>
    <w:rsid w:val="00912276"/>
    <w:rsid w:val="009260CD"/>
    <w:rsid w:val="00952C25"/>
    <w:rsid w:val="00971546"/>
    <w:rsid w:val="009A1B6A"/>
    <w:rsid w:val="009A5251"/>
    <w:rsid w:val="009A7BAB"/>
    <w:rsid w:val="009D7838"/>
    <w:rsid w:val="00A04191"/>
    <w:rsid w:val="00A1545F"/>
    <w:rsid w:val="00A2118D"/>
    <w:rsid w:val="00A3509A"/>
    <w:rsid w:val="00A763DA"/>
    <w:rsid w:val="00AA6F7C"/>
    <w:rsid w:val="00AD3E7D"/>
    <w:rsid w:val="00AD76E2"/>
    <w:rsid w:val="00AE7AC4"/>
    <w:rsid w:val="00B20152"/>
    <w:rsid w:val="00B222DF"/>
    <w:rsid w:val="00B359E4"/>
    <w:rsid w:val="00B57D98"/>
    <w:rsid w:val="00B70850"/>
    <w:rsid w:val="00C066B6"/>
    <w:rsid w:val="00C37BA1"/>
    <w:rsid w:val="00C44230"/>
    <w:rsid w:val="00C4674C"/>
    <w:rsid w:val="00C506CF"/>
    <w:rsid w:val="00C54873"/>
    <w:rsid w:val="00C72BED"/>
    <w:rsid w:val="00C804AC"/>
    <w:rsid w:val="00C9578B"/>
    <w:rsid w:val="00CB0055"/>
    <w:rsid w:val="00CD5352"/>
    <w:rsid w:val="00CF4044"/>
    <w:rsid w:val="00D044AD"/>
    <w:rsid w:val="00D2522B"/>
    <w:rsid w:val="00D422DE"/>
    <w:rsid w:val="00D46AC3"/>
    <w:rsid w:val="00D5459D"/>
    <w:rsid w:val="00D6717E"/>
    <w:rsid w:val="00D92E19"/>
    <w:rsid w:val="00D97A52"/>
    <w:rsid w:val="00DA1F4D"/>
    <w:rsid w:val="00DB2B08"/>
    <w:rsid w:val="00DD172A"/>
    <w:rsid w:val="00E00D4F"/>
    <w:rsid w:val="00E0315C"/>
    <w:rsid w:val="00E153A1"/>
    <w:rsid w:val="00E24D92"/>
    <w:rsid w:val="00E25A26"/>
    <w:rsid w:val="00E25F6F"/>
    <w:rsid w:val="00E34D78"/>
    <w:rsid w:val="00E36265"/>
    <w:rsid w:val="00E4381A"/>
    <w:rsid w:val="00E55D74"/>
    <w:rsid w:val="00E85E44"/>
    <w:rsid w:val="00EC7AAC"/>
    <w:rsid w:val="00EE2DC4"/>
    <w:rsid w:val="00EE76E0"/>
    <w:rsid w:val="00EF0401"/>
    <w:rsid w:val="00F536E5"/>
    <w:rsid w:val="00F60274"/>
    <w:rsid w:val="00F64D3E"/>
    <w:rsid w:val="00F77FB9"/>
    <w:rsid w:val="00F95789"/>
    <w:rsid w:val="00FB068F"/>
    <w:rsid w:val="00FE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BBCCB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215C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qFormat/>
    <w:rsid w:val="00215CE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45C7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15CE7"/>
    <w:rPr>
      <w:rFonts w:asciiTheme="majorHAnsi" w:eastAsiaTheme="majorEastAsia" w:hAnsiTheme="majorHAnsi" w:cstheme="majorBidi"/>
      <w:color w:val="548AB7" w:themeColor="accent1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15CE7"/>
    <w:rPr>
      <w:rFonts w:asciiTheme="majorHAnsi" w:eastAsiaTheme="majorEastAsia" w:hAnsiTheme="majorHAnsi" w:cstheme="majorBidi"/>
      <w:color w:val="345C7D" w:themeColor="accent1" w:themeShade="7F"/>
      <w:sz w:val="18"/>
      <w:szCs w:val="2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215CE7"/>
    <w:pPr>
      <w:spacing w:line="264" w:lineRule="auto"/>
    </w:pPr>
    <w:rPr>
      <w:rFonts w:eastAsiaTheme="minorHAnsi"/>
      <w:color w:val="FFFFFF" w:themeColor="background1"/>
      <w:sz w:val="24"/>
      <w:szCs w:val="24"/>
      <w:lang w:eastAsia="en-US"/>
    </w:rPr>
  </w:style>
  <w:style w:type="character" w:customStyle="1" w:styleId="Contact1Char">
    <w:name w:val="Contact1 Char"/>
    <w:basedOn w:val="DefaultParagraphFont"/>
    <w:link w:val="Contact1"/>
    <w:uiPriority w:val="29"/>
    <w:rsid w:val="00215CE7"/>
    <w:rPr>
      <w:rFonts w:eastAsiaTheme="minorHAnsi"/>
      <w:color w:val="FFFFFF" w:themeColor="background1"/>
      <w:lang w:eastAsia="en-US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215CE7"/>
    <w:pPr>
      <w:spacing w:line="264" w:lineRule="auto"/>
      <w:jc w:val="center"/>
    </w:pPr>
    <w:rPr>
      <w:rFonts w:eastAsiaTheme="minorHAnsi"/>
      <w:b/>
      <w:color w:val="FFFFFF" w:themeColor="background1"/>
      <w:sz w:val="24"/>
      <w:szCs w:val="24"/>
      <w:lang w:eastAsia="en-US"/>
    </w:rPr>
  </w:style>
  <w:style w:type="character" w:customStyle="1" w:styleId="Contact2Char">
    <w:name w:val="Contact2 Char"/>
    <w:basedOn w:val="DefaultParagraphFont"/>
    <w:link w:val="Contact2"/>
    <w:uiPriority w:val="29"/>
    <w:rsid w:val="00215CE7"/>
    <w:rPr>
      <w:rFonts w:eastAsiaTheme="minorHAnsi"/>
      <w:b/>
      <w:color w:val="FFFFFF" w:themeColor="background1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624C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C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83146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5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076538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5377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0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9769791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tim.aikin\Documents\Custom%20Office%20Templates\activePLAN-Person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774320806248104"/>
          <c:y val="2.0202020202020204E-2"/>
          <c:w val="0.72256791937518972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0">
                  <c:v>IT&amp; Internet</c:v>
                </c:pt>
                <c:pt idx="1">
                  <c:v>Software</c:v>
                </c:pt>
                <c:pt idx="2">
                  <c:v>Mobile Apps</c:v>
                </c:pt>
                <c:pt idx="3">
                  <c:v>Social Networks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0.25</c:v>
                </c:pt>
                <c:pt idx="3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85A3B333C04C568A3A313FFCD71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8AF73-E794-4479-AA64-CC7110F45FDC}"/>
      </w:docPartPr>
      <w:docPartBody>
        <w:p w:rsidR="00EB75E4" w:rsidRDefault="00F3639B">
          <w:pPr>
            <w:pStyle w:val="F985A3B333C04C568A3A313FFCD71F47"/>
          </w:pPr>
          <w:r w:rsidRPr="003C4F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8B336491C649D18CF05BC4A95A0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FC003-21E8-42C9-900A-ED2E2B8DF798}"/>
      </w:docPartPr>
      <w:docPartBody>
        <w:p w:rsidR="00EB75E4" w:rsidRDefault="00F3639B">
          <w:pPr>
            <w:pStyle w:val="478B336491C649D18CF05BC4A95A03AF"/>
          </w:pPr>
          <w:r w:rsidRPr="003C4F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D09A6D0DCF489E8386F446C3F67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F7291-8A14-4854-9726-ACD1B7698D32}"/>
      </w:docPartPr>
      <w:docPartBody>
        <w:p w:rsidR="00EB75E4" w:rsidRDefault="00F3639B">
          <w:pPr>
            <w:pStyle w:val="29D09A6D0DCF489E8386F446C3F67375"/>
          </w:pPr>
          <w:r w:rsidRPr="00CF4044">
            <w:t>[Typical Job Description for a Job Web Site]</w:t>
          </w:r>
        </w:p>
      </w:docPartBody>
    </w:docPart>
    <w:docPart>
      <w:docPartPr>
        <w:name w:val="279CAAA34198463484975BDA8AD07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43443-5BE9-41BF-91DE-C706BB0B1823}"/>
      </w:docPartPr>
      <w:docPartBody>
        <w:p w:rsidR="00EB75E4" w:rsidRDefault="00F3639B">
          <w:pPr>
            <w:pStyle w:val="279CAAA34198463484975BDA8AD0786A"/>
          </w:pPr>
          <w:r>
            <w:t>[Typical Profile from a LinkedIn profile]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9B"/>
    <w:rsid w:val="00EB75E4"/>
    <w:rsid w:val="00F3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85A3B333C04C568A3A313FFCD71F47">
    <w:name w:val="F985A3B333C04C568A3A313FFCD71F47"/>
  </w:style>
  <w:style w:type="paragraph" w:customStyle="1" w:styleId="478B336491C649D18CF05BC4A95A03AF">
    <w:name w:val="478B336491C649D18CF05BC4A95A03AF"/>
  </w:style>
  <w:style w:type="paragraph" w:customStyle="1" w:styleId="29D09A6D0DCF489E8386F446C3F67375">
    <w:name w:val="29D09A6D0DCF489E8386F446C3F67375"/>
  </w:style>
  <w:style w:type="paragraph" w:customStyle="1" w:styleId="279CAAA34198463484975BDA8AD0786A">
    <w:name w:val="279CAAA34198463484975BDA8AD078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E7F53888F5941B00A28DF485A8CCD" ma:contentTypeVersion="7" ma:contentTypeDescription="Create a new document." ma:contentTypeScope="" ma:versionID="59582ceeae5e9858508e0eaed149c125">
  <xsd:schema xmlns:xsd="http://www.w3.org/2001/XMLSchema" xmlns:xs="http://www.w3.org/2001/XMLSchema" xmlns:p="http://schemas.microsoft.com/office/2006/metadata/properties" xmlns:ns2="16500f0a-1af6-46c1-9ea3-1debcad149ad" xmlns:ns3="e5d8c475-c799-4569-828e-f99712c42212" targetNamespace="http://schemas.microsoft.com/office/2006/metadata/properties" ma:root="true" ma:fieldsID="51f46115fbdaf576c9060fa01dbe699a" ns2:_="" ns3:_="">
    <xsd:import namespace="16500f0a-1af6-46c1-9ea3-1debcad149ad"/>
    <xsd:import namespace="e5d8c475-c799-4569-828e-f99712c422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00f0a-1af6-46c1-9ea3-1debcad14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8c475-c799-4569-828e-f99712c42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9EC1A-BA53-46D5-9C45-1D82031EA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00f0a-1af6-46c1-9ea3-1debcad149ad"/>
    <ds:schemaRef ds:uri="e5d8c475-c799-4569-828e-f99712c42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5d8c475-c799-4569-828e-f99712c42212"/>
    <ds:schemaRef ds:uri="16500f0a-1af6-46c1-9ea3-1debcad149a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D4897FE-0547-4B98-B8BC-4989DF14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activePLAN-Persona.dotx</Template>
  <TotalTime>0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Typical Job Description</vt:lpstr>
      <vt:lpstr>Typical LinkedIn Profile </vt:lpstr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2019-06-30T07:30:00Z</dcterms:created>
  <dcterms:modified xsi:type="dcterms:W3CDTF">2019-07-12T10:04:00Z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0x01010044CE7F53888F5941B00A28DF485A8CCD</vt:lpwstr>
  </property>
</Properties>
</file>