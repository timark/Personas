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069207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0CCA54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DF330F" wp14:editId="2C9F888A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6721D1E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5EC5D1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7BB46B1" w14:textId="44D63239" w:rsidR="00215CE7" w:rsidRDefault="004A49EC" w:rsidP="00215CE7">
            <w:pPr>
              <w:pStyle w:val="Title"/>
              <w:rPr>
                <w:rFonts w:eastAsiaTheme="minorHAnsi"/>
                <w:caps w:val="0"/>
                <w:color w:val="7F7F7F" w:themeColor="text1" w:themeTint="80"/>
                <w:sz w:val="24"/>
                <w:szCs w:val="24"/>
              </w:rPr>
            </w:pPr>
            <w:r>
              <w:t>Name</w:t>
            </w:r>
          </w:p>
          <w:p w14:paraId="2693D543" w14:textId="0585CE2C" w:rsidR="001B2ABD" w:rsidRPr="00215CE7" w:rsidRDefault="004A49EC" w:rsidP="00215CE7">
            <w:pPr>
              <w:pStyle w:val="Subtitle"/>
              <w:jc w:val="both"/>
            </w:pPr>
            <w:r>
              <w:rPr>
                <w:spacing w:val="0"/>
                <w:w w:val="100"/>
              </w:rPr>
              <w:t>TITLE</w:t>
            </w:r>
          </w:p>
        </w:tc>
      </w:tr>
      <w:tr w:rsidR="001B2ABD" w14:paraId="1EEEADA5" w14:textId="77777777" w:rsidTr="001B2ABD">
        <w:tc>
          <w:tcPr>
            <w:tcW w:w="3600" w:type="dxa"/>
          </w:tcPr>
          <w:p w14:paraId="2C0F46C1" w14:textId="506A4561" w:rsidR="001B2ABD" w:rsidRDefault="008B3006" w:rsidP="00036450">
            <w:pPr>
              <w:pStyle w:val="Heading3"/>
            </w:pPr>
            <w:r>
              <w:t>DEMOGRAPHICS</w:t>
            </w:r>
          </w:p>
          <w:p w14:paraId="3DFF1072" w14:textId="417A417E" w:rsidR="00036450" w:rsidRDefault="008B3006" w:rsidP="008B3006">
            <w:r>
              <w:t>Age:</w:t>
            </w:r>
            <w:r w:rsidR="004D6C39">
              <w:t xml:space="preserve"> </w:t>
            </w:r>
            <w:r w:rsidR="000C2BE3">
              <w:t>[age]</w:t>
            </w:r>
          </w:p>
          <w:p w14:paraId="796AEC03" w14:textId="73D947CA" w:rsidR="004D6C39" w:rsidRDefault="004D6C39" w:rsidP="008B3006">
            <w:r>
              <w:t xml:space="preserve">Occupation: </w:t>
            </w:r>
            <w:r w:rsidR="000C2BE3">
              <w:t>[occupation</w:t>
            </w:r>
            <w:bookmarkStart w:id="0" w:name="_GoBack"/>
            <w:bookmarkEnd w:id="0"/>
            <w:r w:rsidR="000C2BE3">
              <w:t>]</w:t>
            </w:r>
            <w:r w:rsidR="00E34D78">
              <w:t xml:space="preserve"> </w:t>
            </w:r>
          </w:p>
          <w:p w14:paraId="7DD3C767" w14:textId="710F236B" w:rsidR="00D044AD" w:rsidRDefault="00D044AD" w:rsidP="008B3006">
            <w:r>
              <w:t xml:space="preserve">Status: </w:t>
            </w:r>
            <w:r w:rsidR="00E34D78">
              <w:t>Married</w:t>
            </w:r>
          </w:p>
          <w:p w14:paraId="6BC8E44E" w14:textId="373940C4" w:rsidR="008B3006" w:rsidRDefault="008B3006" w:rsidP="008B3006">
            <w:r>
              <w:t>Location:</w:t>
            </w:r>
            <w:r w:rsidR="004D6C39">
              <w:t xml:space="preserve"> </w:t>
            </w:r>
            <w:r w:rsidR="00E34D78">
              <w:t>Nottingham</w:t>
            </w:r>
          </w:p>
          <w:p w14:paraId="771008A2" w14:textId="65DF59E0" w:rsidR="008B3006" w:rsidRDefault="008B3006" w:rsidP="008B3006">
            <w:r>
              <w:t>Education:</w:t>
            </w:r>
            <w:r w:rsidR="00D044AD">
              <w:t xml:space="preserve"> </w:t>
            </w:r>
            <w:r w:rsidR="00E34D78">
              <w:t>Apprentic</w:t>
            </w:r>
            <w:r w:rsidR="00231C50">
              <w:t>e</w:t>
            </w:r>
          </w:p>
          <w:p w14:paraId="7D26B86E" w14:textId="77777777" w:rsidR="00036450" w:rsidRDefault="00036450" w:rsidP="00036450"/>
          <w:p w14:paraId="517E5E0E" w14:textId="43FD9A04" w:rsidR="00036450" w:rsidRDefault="005955CA" w:rsidP="00CB0055">
            <w:pPr>
              <w:pStyle w:val="Heading3"/>
            </w:pPr>
            <w:r>
              <w:t>BIO</w:t>
            </w:r>
          </w:p>
          <w:p w14:paraId="730A70D4" w14:textId="2EE34004" w:rsidR="005955CA" w:rsidRPr="005955CA" w:rsidRDefault="007D2D24" w:rsidP="00E00D4F">
            <w:r>
              <w:t xml:space="preserve">Derick has worked </w:t>
            </w:r>
            <w:r w:rsidR="00231C50">
              <w:t xml:space="preserve">for the last 16 years for a city Architects as the BIM Manager. </w:t>
            </w:r>
            <w:r w:rsidR="004B4EBB">
              <w:t xml:space="preserve">He maintains and writes in a blog </w:t>
            </w:r>
            <w:r w:rsidR="002D4476">
              <w:t xml:space="preserve">about technical matters related to work. </w:t>
            </w:r>
          </w:p>
          <w:p w14:paraId="3D0F581F" w14:textId="77777777" w:rsidR="004D3011" w:rsidRDefault="004D3011" w:rsidP="004D3011"/>
          <w:sdt>
            <w:sdtPr>
              <w:id w:val="-1444214663"/>
              <w:placeholder>
                <w:docPart w:val="E6E0A36E1111401292316C26418752B7"/>
              </w:placeholder>
              <w:temporary/>
              <w:showingPlcHdr/>
              <w15:appearance w15:val="hidden"/>
            </w:sdtPr>
            <w:sdtEndPr/>
            <w:sdtContent>
              <w:p w14:paraId="213C824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95D90B7" w14:textId="54851037" w:rsidR="004D3011" w:rsidRDefault="00EE76E0" w:rsidP="004D3011">
            <w:r>
              <w:t>Wildlife Photography</w:t>
            </w:r>
          </w:p>
          <w:p w14:paraId="61B243AD" w14:textId="7FDDF766" w:rsidR="004D3011" w:rsidRPr="004D3011" w:rsidRDefault="00EE76E0" w:rsidP="007D2D24">
            <w:r>
              <w:t>Mountaineering</w:t>
            </w:r>
          </w:p>
        </w:tc>
        <w:tc>
          <w:tcPr>
            <w:tcW w:w="720" w:type="dxa"/>
          </w:tcPr>
          <w:p w14:paraId="0EDB1B9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6BE3E3C" w14:textId="0C1A1741" w:rsidR="001B2ABD" w:rsidRDefault="00A1545F" w:rsidP="00036450">
            <w:pPr>
              <w:pStyle w:val="Heading2"/>
            </w:pPr>
            <w:r>
              <w:t>GOALS</w:t>
            </w:r>
          </w:p>
          <w:p w14:paraId="254A83B5" w14:textId="77777777" w:rsidR="00E25F6F" w:rsidRDefault="009D7838" w:rsidP="00624CEB">
            <w:pPr>
              <w:pStyle w:val="ListParagraph"/>
              <w:numPr>
                <w:ilvl w:val="0"/>
                <w:numId w:val="1"/>
              </w:numPr>
            </w:pPr>
            <w:r>
              <w:t>Transform to better wor</w:t>
            </w:r>
            <w:r w:rsidR="0020794E">
              <w:t>kflows</w:t>
            </w:r>
          </w:p>
          <w:p w14:paraId="6DE1F9D2" w14:textId="40D9FAF6" w:rsidR="009A1B6A" w:rsidRDefault="00E25F6F" w:rsidP="00624CEB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20794E">
              <w:t>educ</w:t>
            </w:r>
            <w:r>
              <w:t>ing</w:t>
            </w:r>
            <w:r w:rsidR="0020794E">
              <w:t xml:space="preserve"> manual</w:t>
            </w:r>
            <w:r w:rsidR="009D7838">
              <w:t xml:space="preserve"> task</w:t>
            </w:r>
            <w:r w:rsidR="0020794E">
              <w:t>s</w:t>
            </w:r>
            <w:r>
              <w:t xml:space="preserve"> and automation where possible.</w:t>
            </w:r>
          </w:p>
          <w:p w14:paraId="5D0ADFA6" w14:textId="5F6D6197" w:rsidR="00624CEB" w:rsidRDefault="00624CEB" w:rsidP="00624CEB">
            <w:pPr>
              <w:pStyle w:val="ListParagraph"/>
              <w:numPr>
                <w:ilvl w:val="0"/>
                <w:numId w:val="1"/>
              </w:numPr>
            </w:pPr>
            <w:r>
              <w:t>To measure multiple aspects of life more scientifically</w:t>
            </w:r>
          </w:p>
          <w:p w14:paraId="0245CD6E" w14:textId="5CE1400F" w:rsidR="00624CEB" w:rsidRDefault="00624CEB" w:rsidP="00624CEB">
            <w:pPr>
              <w:pStyle w:val="ListParagraph"/>
              <w:numPr>
                <w:ilvl w:val="0"/>
                <w:numId w:val="1"/>
              </w:numPr>
            </w:pPr>
            <w:r>
              <w:t>To set goals and see make posi</w:t>
            </w:r>
            <w:r w:rsidR="00A3509A">
              <w:t>tive impacts on her life</w:t>
            </w:r>
          </w:p>
          <w:p w14:paraId="2B5D8A5D" w14:textId="77777777" w:rsidR="009A5251" w:rsidRPr="00215CE7" w:rsidRDefault="009A5251" w:rsidP="00215CE7"/>
          <w:p w14:paraId="3E91CD0E" w14:textId="7E345290" w:rsidR="00036450" w:rsidRDefault="00A3509A" w:rsidP="00036450">
            <w:pPr>
              <w:pStyle w:val="Heading2"/>
            </w:pPr>
            <w:r>
              <w:t>F</w:t>
            </w:r>
            <w:r w:rsidR="00B222DF">
              <w:t>R</w:t>
            </w:r>
            <w:r>
              <w:t>ustrations</w:t>
            </w:r>
          </w:p>
          <w:p w14:paraId="7A745F8F" w14:textId="72EDF460" w:rsidR="004D3011" w:rsidRPr="00DB2B08" w:rsidRDefault="00253BFB" w:rsidP="00DB2B08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Getting c</w:t>
            </w:r>
            <w:r w:rsidR="006E54E8">
              <w:rPr>
                <w:noProof/>
                <w:color w:val="000000" w:themeColor="text1"/>
              </w:rPr>
              <w:t xml:space="preserve">omplainance with </w:t>
            </w:r>
            <w:r>
              <w:rPr>
                <w:noProof/>
                <w:color w:val="000000" w:themeColor="text1"/>
              </w:rPr>
              <w:t xml:space="preserve">client </w:t>
            </w:r>
            <w:r w:rsidR="00DB2B08" w:rsidRPr="00DB2B08">
              <w:rPr>
                <w:noProof/>
                <w:color w:val="000000" w:themeColor="text1"/>
              </w:rPr>
              <w:t>Asset Data Requir</w:t>
            </w:r>
            <w:r w:rsidR="003E591E">
              <w:rPr>
                <w:noProof/>
                <w:color w:val="000000" w:themeColor="text1"/>
              </w:rPr>
              <w:t>e</w:t>
            </w:r>
            <w:r w:rsidR="00DB2B08" w:rsidRPr="00DB2B08">
              <w:rPr>
                <w:noProof/>
                <w:color w:val="000000" w:themeColor="text1"/>
              </w:rPr>
              <w:t>ments</w:t>
            </w:r>
            <w:r w:rsidR="00F536E5">
              <w:rPr>
                <w:noProof/>
                <w:color w:val="000000" w:themeColor="text1"/>
              </w:rPr>
              <w:t>.</w:t>
            </w:r>
            <w:r w:rsidR="00DB2B08" w:rsidRPr="00DB2B08">
              <w:rPr>
                <w:noProof/>
                <w:color w:val="000000" w:themeColor="text1"/>
              </w:rPr>
              <w:t xml:space="preserve"> </w:t>
            </w:r>
          </w:p>
          <w:p w14:paraId="214A99BC" w14:textId="424F84B0" w:rsidR="003E591E" w:rsidRPr="003E591E" w:rsidRDefault="00F536E5" w:rsidP="00DB2B08">
            <w:pPr>
              <w:pStyle w:val="ListParagraph"/>
              <w:numPr>
                <w:ilvl w:val="0"/>
                <w:numId w:val="2"/>
              </w:numPr>
            </w:pPr>
            <w:r>
              <w:t>Time spent chasing documentation.</w:t>
            </w:r>
            <w:r w:rsidR="003E591E">
              <w:t xml:space="preserve"> </w:t>
            </w:r>
          </w:p>
          <w:p w14:paraId="592E0953" w14:textId="1A9B3791" w:rsidR="00DB2B08" w:rsidRPr="006E54E8" w:rsidRDefault="00DB2B08" w:rsidP="00DB2B08">
            <w:pPr>
              <w:pStyle w:val="ListParagraph"/>
              <w:numPr>
                <w:ilvl w:val="0"/>
                <w:numId w:val="2"/>
              </w:numPr>
            </w:pPr>
            <w:r w:rsidRPr="00DB2B08">
              <w:rPr>
                <w:noProof/>
                <w:color w:val="000000" w:themeColor="text1"/>
              </w:rPr>
              <w:t>Manual tracking is too time consuming</w:t>
            </w:r>
          </w:p>
          <w:p w14:paraId="4FAF65DB" w14:textId="184A4820" w:rsidR="006E54E8" w:rsidRPr="006E54E8" w:rsidRDefault="006E54E8" w:rsidP="00DB2B08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  <w:color w:val="000000" w:themeColor="text1"/>
              </w:rPr>
              <w:t>Training people how to enter the correct information</w:t>
            </w:r>
          </w:p>
          <w:p w14:paraId="74BDBF26" w14:textId="36F75644" w:rsidR="006E54E8" w:rsidRDefault="00253BFB" w:rsidP="00DB2B08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  <w:color w:val="000000" w:themeColor="text1"/>
              </w:rPr>
              <w:t>Managing the quality of input.</w:t>
            </w:r>
          </w:p>
          <w:p w14:paraId="5D82EA1B" w14:textId="55B6ED70" w:rsidR="00036450" w:rsidRDefault="00A1545F" w:rsidP="00036450">
            <w:pPr>
              <w:pStyle w:val="Heading2"/>
            </w:pPr>
            <w:r>
              <w:t>TECH</w:t>
            </w:r>
            <w:r w:rsidR="00912276">
              <w:t>nology</w:t>
            </w:r>
          </w:p>
          <w:p w14:paraId="025C0313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407F5E0" wp14:editId="4EFD99C9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45886032" w14:textId="2E938063" w:rsidR="00971546" w:rsidRDefault="00971546" w:rsidP="000C45FF">
      <w:pPr>
        <w:tabs>
          <w:tab w:val="left" w:pos="990"/>
        </w:tabs>
      </w:pPr>
    </w:p>
    <w:p w14:paraId="6BB11248" w14:textId="77777777" w:rsidR="00971546" w:rsidRDefault="00971546">
      <w:r>
        <w:br w:type="page"/>
      </w:r>
    </w:p>
    <w:p w14:paraId="0CFF05F0" w14:textId="04C36481" w:rsidR="0043117B" w:rsidRDefault="00971546" w:rsidP="00971546">
      <w:pPr>
        <w:pStyle w:val="Heading1"/>
      </w:pPr>
      <w:r>
        <w:lastRenderedPageBreak/>
        <w:t>Typical Job Description</w:t>
      </w:r>
    </w:p>
    <w:p w14:paraId="289C0DC7" w14:textId="77777777" w:rsidR="00802063" w:rsidRDefault="00802063" w:rsidP="004D3C32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0"/>
          <w:szCs w:val="20"/>
          <w:lang w:val="en-GB" w:eastAsia="en-GB"/>
        </w:rPr>
      </w:pPr>
    </w:p>
    <w:p w14:paraId="043E6B14" w14:textId="6BD0596E" w:rsidR="00802063" w:rsidRDefault="00802063">
      <w:pPr>
        <w:rPr>
          <w:rFonts w:ascii="Helvetica" w:eastAsia="Times New Roman" w:hAnsi="Helvetica" w:cs="Helvetica"/>
          <w:color w:val="000000"/>
          <w:sz w:val="20"/>
          <w:szCs w:val="20"/>
          <w:lang w:val="en-GB"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GB" w:eastAsia="en-GB"/>
        </w:rPr>
        <w:br w:type="page"/>
      </w:r>
    </w:p>
    <w:p w14:paraId="40B91518" w14:textId="4A28C7AF" w:rsidR="00971546" w:rsidRDefault="00424955" w:rsidP="00424955">
      <w:pPr>
        <w:pStyle w:val="Heading1"/>
        <w:rPr>
          <w:lang w:val="en-GB" w:eastAsia="en-GB"/>
        </w:rPr>
      </w:pPr>
      <w:r>
        <w:rPr>
          <w:lang w:val="en-GB" w:eastAsia="en-GB"/>
        </w:rPr>
        <w:t xml:space="preserve">Typical LinkedIn Profile </w:t>
      </w:r>
    </w:p>
    <w:p w14:paraId="19815354" w14:textId="603EC121" w:rsidR="00424955" w:rsidRPr="00424955" w:rsidRDefault="00424955" w:rsidP="009A7BAB">
      <w:pPr>
        <w:rPr>
          <w:lang w:val="en-GB" w:eastAsia="en-GB"/>
        </w:rPr>
      </w:pPr>
    </w:p>
    <w:sectPr w:rsidR="00424955" w:rsidRPr="00424955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B4BFD" w14:textId="77777777" w:rsidR="007D0D8C" w:rsidRDefault="007D0D8C" w:rsidP="000C45FF">
      <w:r>
        <w:separator/>
      </w:r>
    </w:p>
  </w:endnote>
  <w:endnote w:type="continuationSeparator" w:id="0">
    <w:p w14:paraId="1EB02B08" w14:textId="77777777" w:rsidR="007D0D8C" w:rsidRDefault="007D0D8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24F9A" w14:textId="77777777" w:rsidR="007D0D8C" w:rsidRDefault="007D0D8C" w:rsidP="000C45FF">
      <w:r>
        <w:separator/>
      </w:r>
    </w:p>
  </w:footnote>
  <w:footnote w:type="continuationSeparator" w:id="0">
    <w:p w14:paraId="04684DDA" w14:textId="77777777" w:rsidR="007D0D8C" w:rsidRDefault="007D0D8C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5AE"/>
    <w:multiLevelType w:val="multilevel"/>
    <w:tmpl w:val="CD5E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4257"/>
    <w:multiLevelType w:val="multilevel"/>
    <w:tmpl w:val="80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02D0"/>
    <w:multiLevelType w:val="hybridMultilevel"/>
    <w:tmpl w:val="5238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B31F3"/>
    <w:multiLevelType w:val="hybridMultilevel"/>
    <w:tmpl w:val="FF3A0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A20DD"/>
    <w:multiLevelType w:val="multilevel"/>
    <w:tmpl w:val="F45C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C535E"/>
    <w:multiLevelType w:val="hybridMultilevel"/>
    <w:tmpl w:val="29062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95364"/>
    <w:multiLevelType w:val="multilevel"/>
    <w:tmpl w:val="D66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D03E8"/>
    <w:multiLevelType w:val="hybridMultilevel"/>
    <w:tmpl w:val="F1A00A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E31F60"/>
    <w:multiLevelType w:val="hybridMultilevel"/>
    <w:tmpl w:val="4E4E7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E7"/>
    <w:rsid w:val="00004BA8"/>
    <w:rsid w:val="00036450"/>
    <w:rsid w:val="00094499"/>
    <w:rsid w:val="000C2BE3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794E"/>
    <w:rsid w:val="00215CE7"/>
    <w:rsid w:val="00231C50"/>
    <w:rsid w:val="002400EB"/>
    <w:rsid w:val="00253BFB"/>
    <w:rsid w:val="00256CF7"/>
    <w:rsid w:val="00281FD5"/>
    <w:rsid w:val="002D4476"/>
    <w:rsid w:val="002F1512"/>
    <w:rsid w:val="0030481B"/>
    <w:rsid w:val="003156FC"/>
    <w:rsid w:val="003254B5"/>
    <w:rsid w:val="0037121F"/>
    <w:rsid w:val="003A6B7D"/>
    <w:rsid w:val="003B06CA"/>
    <w:rsid w:val="003C7709"/>
    <w:rsid w:val="003E591E"/>
    <w:rsid w:val="004071FC"/>
    <w:rsid w:val="00424955"/>
    <w:rsid w:val="00442AFD"/>
    <w:rsid w:val="00445947"/>
    <w:rsid w:val="004813B3"/>
    <w:rsid w:val="00496591"/>
    <w:rsid w:val="004A49EC"/>
    <w:rsid w:val="004B4EBB"/>
    <w:rsid w:val="004C63E4"/>
    <w:rsid w:val="004D3011"/>
    <w:rsid w:val="004D3C32"/>
    <w:rsid w:val="004D6C39"/>
    <w:rsid w:val="004F1DDF"/>
    <w:rsid w:val="004F77DD"/>
    <w:rsid w:val="00504FBF"/>
    <w:rsid w:val="005262AC"/>
    <w:rsid w:val="00527A0D"/>
    <w:rsid w:val="00531510"/>
    <w:rsid w:val="005955CA"/>
    <w:rsid w:val="005D4FE3"/>
    <w:rsid w:val="005E39D5"/>
    <w:rsid w:val="005E6BC1"/>
    <w:rsid w:val="005F5F02"/>
    <w:rsid w:val="00600670"/>
    <w:rsid w:val="006106A0"/>
    <w:rsid w:val="0062123A"/>
    <w:rsid w:val="00624CEB"/>
    <w:rsid w:val="00626FEB"/>
    <w:rsid w:val="00646E75"/>
    <w:rsid w:val="006771D0"/>
    <w:rsid w:val="006E54E8"/>
    <w:rsid w:val="006F3053"/>
    <w:rsid w:val="00715FCB"/>
    <w:rsid w:val="00743101"/>
    <w:rsid w:val="007775E1"/>
    <w:rsid w:val="007867A0"/>
    <w:rsid w:val="007927F5"/>
    <w:rsid w:val="007D0D8C"/>
    <w:rsid w:val="007D2D24"/>
    <w:rsid w:val="00802063"/>
    <w:rsid w:val="00802CA0"/>
    <w:rsid w:val="00897ADE"/>
    <w:rsid w:val="008A7A03"/>
    <w:rsid w:val="008B3006"/>
    <w:rsid w:val="00912276"/>
    <w:rsid w:val="009260CD"/>
    <w:rsid w:val="00952C25"/>
    <w:rsid w:val="00971546"/>
    <w:rsid w:val="009A1B6A"/>
    <w:rsid w:val="009A5251"/>
    <w:rsid w:val="009A7BAB"/>
    <w:rsid w:val="009D7838"/>
    <w:rsid w:val="00A04191"/>
    <w:rsid w:val="00A1545F"/>
    <w:rsid w:val="00A2118D"/>
    <w:rsid w:val="00A3509A"/>
    <w:rsid w:val="00A763DA"/>
    <w:rsid w:val="00AD3E7D"/>
    <w:rsid w:val="00AD76E2"/>
    <w:rsid w:val="00B20152"/>
    <w:rsid w:val="00B222DF"/>
    <w:rsid w:val="00B359E4"/>
    <w:rsid w:val="00B57D98"/>
    <w:rsid w:val="00B70850"/>
    <w:rsid w:val="00C066B6"/>
    <w:rsid w:val="00C37BA1"/>
    <w:rsid w:val="00C44230"/>
    <w:rsid w:val="00C4674C"/>
    <w:rsid w:val="00C506CF"/>
    <w:rsid w:val="00C54873"/>
    <w:rsid w:val="00C72BED"/>
    <w:rsid w:val="00C9578B"/>
    <w:rsid w:val="00CB0055"/>
    <w:rsid w:val="00CD5352"/>
    <w:rsid w:val="00D044AD"/>
    <w:rsid w:val="00D2522B"/>
    <w:rsid w:val="00D422DE"/>
    <w:rsid w:val="00D46AC3"/>
    <w:rsid w:val="00D5459D"/>
    <w:rsid w:val="00D92E19"/>
    <w:rsid w:val="00D97A52"/>
    <w:rsid w:val="00DA1F4D"/>
    <w:rsid w:val="00DB2B08"/>
    <w:rsid w:val="00DD172A"/>
    <w:rsid w:val="00E00D4F"/>
    <w:rsid w:val="00E24D92"/>
    <w:rsid w:val="00E25A26"/>
    <w:rsid w:val="00E25F6F"/>
    <w:rsid w:val="00E34D78"/>
    <w:rsid w:val="00E4381A"/>
    <w:rsid w:val="00E55D74"/>
    <w:rsid w:val="00E85E44"/>
    <w:rsid w:val="00EE2DC4"/>
    <w:rsid w:val="00EE76E0"/>
    <w:rsid w:val="00EF0401"/>
    <w:rsid w:val="00F536E5"/>
    <w:rsid w:val="00F60274"/>
    <w:rsid w:val="00F64D3E"/>
    <w:rsid w:val="00F77FB9"/>
    <w:rsid w:val="00F9578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EC5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215C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215C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15CE7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15CE7"/>
    <w:rPr>
      <w:rFonts w:asciiTheme="majorHAnsi" w:eastAsiaTheme="majorEastAsia" w:hAnsiTheme="majorHAnsi" w:cstheme="majorBidi"/>
      <w:color w:val="345C7D" w:themeColor="accent1" w:themeShade="7F"/>
      <w:sz w:val="18"/>
      <w:szCs w:val="2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215CE7"/>
    <w:pPr>
      <w:spacing w:line="264" w:lineRule="auto"/>
    </w:pPr>
    <w:rPr>
      <w:rFonts w:eastAsiaTheme="minorHAnsi"/>
      <w:color w:val="FFFFFF" w:themeColor="background1"/>
      <w:sz w:val="24"/>
      <w:szCs w:val="24"/>
      <w:lang w:eastAsia="en-US"/>
    </w:rPr>
  </w:style>
  <w:style w:type="character" w:customStyle="1" w:styleId="Contact1Char">
    <w:name w:val="Contact1 Char"/>
    <w:basedOn w:val="DefaultParagraphFont"/>
    <w:link w:val="Contact1"/>
    <w:uiPriority w:val="29"/>
    <w:rsid w:val="00215CE7"/>
    <w:rPr>
      <w:rFonts w:eastAsiaTheme="minorHAnsi"/>
      <w:color w:val="FFFFFF" w:themeColor="background1"/>
      <w:lang w:eastAsia="en-US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15CE7"/>
    <w:pPr>
      <w:spacing w:line="264" w:lineRule="auto"/>
      <w:jc w:val="center"/>
    </w:pPr>
    <w:rPr>
      <w:rFonts w:eastAsiaTheme="minorHAnsi"/>
      <w:b/>
      <w:color w:val="FFFFFF" w:themeColor="background1"/>
      <w:sz w:val="24"/>
      <w:szCs w:val="24"/>
      <w:lang w:eastAsia="en-US"/>
    </w:rPr>
  </w:style>
  <w:style w:type="character" w:customStyle="1" w:styleId="Contact2Char">
    <w:name w:val="Contact2 Char"/>
    <w:basedOn w:val="DefaultParagraphFont"/>
    <w:link w:val="Contact2"/>
    <w:uiPriority w:val="29"/>
    <w:rsid w:val="00215CE7"/>
    <w:rPr>
      <w:rFonts w:eastAsiaTheme="minorHAnsi"/>
      <w:b/>
      <w:color w:val="FFFFFF" w:themeColor="background1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624C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C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314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653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537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76979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.aikin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774320806248104"/>
          <c:y val="2.0202020202020204E-2"/>
          <c:w val="0.72256791937518972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IT&amp; Internet</c:v>
                </c:pt>
                <c:pt idx="1">
                  <c:v>Software</c:v>
                </c:pt>
                <c:pt idx="2">
                  <c:v>Mobile Apps</c:v>
                </c:pt>
                <c:pt idx="3">
                  <c:v>Social Networks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E0A36E1111401292316C2641875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003AF-38ED-4D4F-9ED9-50B3596B99EC}"/>
      </w:docPartPr>
      <w:docPartBody>
        <w:p w:rsidR="00ED6FB9" w:rsidRDefault="00B66E57">
          <w:pPr>
            <w:pStyle w:val="E6E0A36E1111401292316C26418752B7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57"/>
    <w:rsid w:val="006E3DD7"/>
    <w:rsid w:val="00826514"/>
    <w:rsid w:val="00A622BB"/>
    <w:rsid w:val="00B66E57"/>
    <w:rsid w:val="00E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BB7BA08E854E45A6887DDD7EBBE6C1">
    <w:name w:val="A4BB7BA08E854E45A6887DDD7EBBE6C1"/>
  </w:style>
  <w:style w:type="paragraph" w:customStyle="1" w:styleId="B6498AE1829848C9AA4399F24DF80962">
    <w:name w:val="B6498AE1829848C9AA4399F24DF80962"/>
  </w:style>
  <w:style w:type="paragraph" w:customStyle="1" w:styleId="D6C2473FB2514627971C584F39D4A052">
    <w:name w:val="D6C2473FB2514627971C584F39D4A052"/>
  </w:style>
  <w:style w:type="paragraph" w:customStyle="1" w:styleId="68AB49570CFC416883D451B5B6F1942D">
    <w:name w:val="68AB49570CFC416883D451B5B6F1942D"/>
  </w:style>
  <w:style w:type="paragraph" w:customStyle="1" w:styleId="0B040F9A70094C0D93603742F88C61A8">
    <w:name w:val="0B040F9A70094C0D93603742F88C61A8"/>
  </w:style>
  <w:style w:type="paragraph" w:customStyle="1" w:styleId="1CC3D9D460694924BFE56339213200BB">
    <w:name w:val="1CC3D9D460694924BFE56339213200BB"/>
  </w:style>
  <w:style w:type="paragraph" w:customStyle="1" w:styleId="94BF8608EA0A4AF4A38902A72942649D">
    <w:name w:val="94BF8608EA0A4AF4A38902A72942649D"/>
  </w:style>
  <w:style w:type="paragraph" w:customStyle="1" w:styleId="A765B9CD6BAB401AAC8C2A51027A43F2">
    <w:name w:val="A765B9CD6BAB401AAC8C2A51027A43F2"/>
  </w:style>
  <w:style w:type="paragraph" w:customStyle="1" w:styleId="9FB3B62C134D4A589002C6CC8F376D5D">
    <w:name w:val="9FB3B62C134D4A589002C6CC8F376D5D"/>
  </w:style>
  <w:style w:type="paragraph" w:customStyle="1" w:styleId="BADEC122BB9943E3841A0183D1FF0A82">
    <w:name w:val="BADEC122BB9943E3841A0183D1FF0A82"/>
  </w:style>
  <w:style w:type="character" w:styleId="Hyperlink">
    <w:name w:val="Hyperlink"/>
    <w:basedOn w:val="DefaultParagraphFont"/>
    <w:uiPriority w:val="99"/>
    <w:unhideWhenUsed/>
    <w:rsid w:val="00B66E57"/>
    <w:rPr>
      <w:color w:val="C45911" w:themeColor="accent2" w:themeShade="BF"/>
      <w:u w:val="single"/>
    </w:rPr>
  </w:style>
  <w:style w:type="paragraph" w:customStyle="1" w:styleId="62320F37131A4E49BEF8F992EF03BDEA">
    <w:name w:val="62320F37131A4E49BEF8F992EF03BDEA"/>
  </w:style>
  <w:style w:type="paragraph" w:customStyle="1" w:styleId="E6E0A36E1111401292316C26418752B7">
    <w:name w:val="E6E0A36E1111401292316C26418752B7"/>
  </w:style>
  <w:style w:type="paragraph" w:customStyle="1" w:styleId="5C39665EAF75474791DEA0A361FF53DB">
    <w:name w:val="5C39665EAF75474791DEA0A361FF53DB"/>
  </w:style>
  <w:style w:type="paragraph" w:customStyle="1" w:styleId="EFB78C72E7434FBBB52D819FF2B1A18E">
    <w:name w:val="EFB78C72E7434FBBB52D819FF2B1A18E"/>
  </w:style>
  <w:style w:type="paragraph" w:customStyle="1" w:styleId="6AE2B31C7C2548AF90B28C2EA31DF114">
    <w:name w:val="6AE2B31C7C2548AF90B28C2EA31DF114"/>
  </w:style>
  <w:style w:type="paragraph" w:customStyle="1" w:styleId="CC1430E9723547DF9FE08DB70ACF4DF4">
    <w:name w:val="CC1430E9723547DF9FE08DB70ACF4DF4"/>
  </w:style>
  <w:style w:type="paragraph" w:customStyle="1" w:styleId="327AEFC639424E5B9B03861F1F04B484">
    <w:name w:val="327AEFC639424E5B9B03861F1F04B484"/>
  </w:style>
  <w:style w:type="paragraph" w:customStyle="1" w:styleId="E66ED8CC61AB45AEAABD63BA7B241D1F">
    <w:name w:val="E66ED8CC61AB45AEAABD63BA7B241D1F"/>
  </w:style>
  <w:style w:type="paragraph" w:customStyle="1" w:styleId="AA23B2CDFAD549478C049D40091E32AC">
    <w:name w:val="AA23B2CDFAD549478C049D40091E32AC"/>
  </w:style>
  <w:style w:type="paragraph" w:customStyle="1" w:styleId="BA69C0302E0C4CFB82C9127D1FC7D2E6">
    <w:name w:val="BA69C0302E0C4CFB82C9127D1FC7D2E6"/>
  </w:style>
  <w:style w:type="paragraph" w:customStyle="1" w:styleId="2C0AD12A453B490193861DB85C7541EF">
    <w:name w:val="2C0AD12A453B490193861DB85C7541EF"/>
  </w:style>
  <w:style w:type="paragraph" w:customStyle="1" w:styleId="7A80707DF1EF43518298E121A1EE9F91">
    <w:name w:val="7A80707DF1EF43518298E121A1EE9F91"/>
  </w:style>
  <w:style w:type="paragraph" w:customStyle="1" w:styleId="E2222ECD5B5C4AE59EEAECE84EF8EE78">
    <w:name w:val="E2222ECD5B5C4AE59EEAECE84EF8EE78"/>
  </w:style>
  <w:style w:type="paragraph" w:customStyle="1" w:styleId="5CA291BD21034BDA9120A34D77538771">
    <w:name w:val="5CA291BD21034BDA9120A34D77538771"/>
  </w:style>
  <w:style w:type="paragraph" w:customStyle="1" w:styleId="1DCF8678A7CA4ED683594C357B57216D">
    <w:name w:val="1DCF8678A7CA4ED683594C357B57216D"/>
  </w:style>
  <w:style w:type="paragraph" w:customStyle="1" w:styleId="BC89A3CFF3194F5CACC6DCF1FE8DD0CB">
    <w:name w:val="BC89A3CFF3194F5CACC6DCF1FE8DD0CB"/>
  </w:style>
  <w:style w:type="paragraph" w:customStyle="1" w:styleId="D3366C4D9F73478CA70E27F6C068F953">
    <w:name w:val="D3366C4D9F73478CA70E27F6C068F953"/>
  </w:style>
  <w:style w:type="paragraph" w:customStyle="1" w:styleId="8BBC9213E9614FC3A4C7E1F7F8485E92">
    <w:name w:val="8BBC9213E9614FC3A4C7E1F7F8485E92"/>
  </w:style>
  <w:style w:type="paragraph" w:customStyle="1" w:styleId="B7929EC1DAF746A5A27D30A16D70032E">
    <w:name w:val="B7929EC1DAF746A5A27D30A16D70032E"/>
  </w:style>
  <w:style w:type="paragraph" w:customStyle="1" w:styleId="3DA87378255B4DCA81040175BCDBAAFD">
    <w:name w:val="3DA87378255B4DCA81040175BCDBAAFD"/>
  </w:style>
  <w:style w:type="paragraph" w:customStyle="1" w:styleId="E5C97F223F6F43C895B37DF2A8A28F82">
    <w:name w:val="E5C97F223F6F43C895B37DF2A8A28F82"/>
  </w:style>
  <w:style w:type="paragraph" w:customStyle="1" w:styleId="ED6CAF8461C94523832AE589AF15293A">
    <w:name w:val="ED6CAF8461C94523832AE589AF15293A"/>
  </w:style>
  <w:style w:type="paragraph" w:customStyle="1" w:styleId="01DBCE8679BF4E758E586A501BE5C304">
    <w:name w:val="01DBCE8679BF4E758E586A501BE5C304"/>
  </w:style>
  <w:style w:type="paragraph" w:customStyle="1" w:styleId="D8401EE059254785BA121C5827C2F78E">
    <w:name w:val="D8401EE059254785BA121C5827C2F78E"/>
  </w:style>
  <w:style w:type="paragraph" w:customStyle="1" w:styleId="008FFD35047B4376BEE6D877C631444C">
    <w:name w:val="008FFD35047B4376BEE6D877C631444C"/>
  </w:style>
  <w:style w:type="paragraph" w:customStyle="1" w:styleId="EA66B2ED80C94B7E8C758BC1BA6B007B">
    <w:name w:val="EA66B2ED80C94B7E8C758BC1BA6B007B"/>
  </w:style>
  <w:style w:type="paragraph" w:customStyle="1" w:styleId="DBFA38AE22DE496AB766B1B2C06E44EA">
    <w:name w:val="DBFA38AE22DE496AB766B1B2C06E44EA"/>
  </w:style>
  <w:style w:type="paragraph" w:customStyle="1" w:styleId="A36E0C0E5C7F4E9ABD488376FDC02C02">
    <w:name w:val="A36E0C0E5C7F4E9ABD488376FDC02C02"/>
  </w:style>
  <w:style w:type="paragraph" w:customStyle="1" w:styleId="F1F7D7E617624CD596A8C0086D4D8AE3">
    <w:name w:val="F1F7D7E617624CD596A8C0086D4D8AE3"/>
  </w:style>
  <w:style w:type="paragraph" w:customStyle="1" w:styleId="FD0645826B0F4452AF6A5F9EFE80E12E">
    <w:name w:val="FD0645826B0F4452AF6A5F9EFE80E12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0117B80D2C1495A8F7B562CD510C708">
    <w:name w:val="80117B80D2C1495A8F7B562CD510C708"/>
  </w:style>
  <w:style w:type="paragraph" w:customStyle="1" w:styleId="448E2DEAB64F48809B466F98D6D79B71">
    <w:name w:val="448E2DEAB64F48809B466F98D6D79B71"/>
    <w:rsid w:val="00B66E57"/>
  </w:style>
  <w:style w:type="paragraph" w:customStyle="1" w:styleId="551F6E70311F4E2CBDD9332496F776C4">
    <w:name w:val="551F6E70311F4E2CBDD9332496F776C4"/>
    <w:rsid w:val="00B66E57"/>
  </w:style>
  <w:style w:type="paragraph" w:customStyle="1" w:styleId="66CB44F221274BCCBD726109C98E78F2">
    <w:name w:val="66CB44F221274BCCBD726109C98E78F2"/>
    <w:rsid w:val="00B66E57"/>
  </w:style>
  <w:style w:type="paragraph" w:customStyle="1" w:styleId="7B3991579D5E4C05AFE57C9F4A9DFAF4">
    <w:name w:val="7B3991579D5E4C05AFE57C9F4A9DFAF4"/>
    <w:rsid w:val="00B66E57"/>
  </w:style>
  <w:style w:type="paragraph" w:customStyle="1" w:styleId="B4002E00E6704D589C8FFC2A2850CEEF">
    <w:name w:val="B4002E00E6704D589C8FFC2A2850CEEF"/>
    <w:rsid w:val="00B66E57"/>
  </w:style>
  <w:style w:type="paragraph" w:customStyle="1" w:styleId="C25A67CE5D104BE5AEBB0208E72F390B">
    <w:name w:val="C25A67CE5D104BE5AEBB0208E72F390B"/>
    <w:rsid w:val="00B66E57"/>
  </w:style>
  <w:style w:type="paragraph" w:customStyle="1" w:styleId="E69308F7E2FE4DE5A8FEC4FD8B0BFB4B">
    <w:name w:val="E69308F7E2FE4DE5A8FEC4FD8B0BFB4B"/>
    <w:rsid w:val="00B66E57"/>
  </w:style>
  <w:style w:type="paragraph" w:customStyle="1" w:styleId="EBDD1D58572E4BFBA50779C192A43255">
    <w:name w:val="EBDD1D58572E4BFBA50779C192A43255"/>
    <w:rsid w:val="00B66E57"/>
  </w:style>
  <w:style w:type="paragraph" w:customStyle="1" w:styleId="EF5477E5A12A40AB99639D1683B3DD4C">
    <w:name w:val="EF5477E5A12A40AB99639D1683B3DD4C"/>
    <w:rsid w:val="00B66E57"/>
  </w:style>
  <w:style w:type="paragraph" w:customStyle="1" w:styleId="E31E7C55A23C4843B4F24C3858080B80">
    <w:name w:val="E31E7C55A23C4843B4F24C3858080B80"/>
    <w:rsid w:val="00B66E57"/>
  </w:style>
  <w:style w:type="paragraph" w:customStyle="1" w:styleId="00C18685193347F8811D473B34193F0D">
    <w:name w:val="00C18685193347F8811D473B34193F0D"/>
    <w:rsid w:val="00B66E57"/>
  </w:style>
  <w:style w:type="paragraph" w:customStyle="1" w:styleId="D1FEF21A1C164048907A19B29DA205ED">
    <w:name w:val="D1FEF21A1C164048907A19B29DA205ED"/>
    <w:rsid w:val="00B66E57"/>
  </w:style>
  <w:style w:type="paragraph" w:customStyle="1" w:styleId="BEA80FB1919B4589955589496C9FD6BF">
    <w:name w:val="BEA80FB1919B4589955589496C9FD6BF"/>
    <w:rsid w:val="00B66E57"/>
  </w:style>
  <w:style w:type="paragraph" w:customStyle="1" w:styleId="F711F5D882764174B524851BB1D579F3">
    <w:name w:val="F711F5D882764174B524851BB1D579F3"/>
    <w:rsid w:val="00B66E57"/>
  </w:style>
  <w:style w:type="paragraph" w:customStyle="1" w:styleId="01ACF63434DF45A48A69AA53FEF972F8">
    <w:name w:val="01ACF63434DF45A48A69AA53FEF972F8"/>
    <w:rsid w:val="00B66E57"/>
  </w:style>
  <w:style w:type="paragraph" w:customStyle="1" w:styleId="2B767FC59D254535A8ACA2C915B5CC5A">
    <w:name w:val="2B767FC59D254535A8ACA2C915B5CC5A"/>
    <w:rsid w:val="00B66E57"/>
  </w:style>
  <w:style w:type="paragraph" w:customStyle="1" w:styleId="57B1BBCE28AC4BDAA74573769B990E26">
    <w:name w:val="57B1BBCE28AC4BDAA74573769B990E26"/>
    <w:rsid w:val="00B66E57"/>
  </w:style>
  <w:style w:type="paragraph" w:customStyle="1" w:styleId="0F1B2F4CAEF8490781A1BA794C5B9405">
    <w:name w:val="0F1B2F4CAEF8490781A1BA794C5B9405"/>
    <w:rsid w:val="00B66E57"/>
  </w:style>
  <w:style w:type="paragraph" w:customStyle="1" w:styleId="19BEEAA2ABD642E798709B3389A4D2EF">
    <w:name w:val="19BEEAA2ABD642E798709B3389A4D2EF"/>
    <w:rsid w:val="00B66E57"/>
  </w:style>
  <w:style w:type="paragraph" w:customStyle="1" w:styleId="9DB76934A3794F6386F7FC99F956CFCB">
    <w:name w:val="9DB76934A3794F6386F7FC99F956CFCB"/>
    <w:rsid w:val="00B66E57"/>
  </w:style>
  <w:style w:type="paragraph" w:customStyle="1" w:styleId="A13696FF16DA48D2AFE226E0A9A6BFC5">
    <w:name w:val="A13696FF16DA48D2AFE226E0A9A6BFC5"/>
    <w:rsid w:val="00B66E57"/>
  </w:style>
  <w:style w:type="paragraph" w:customStyle="1" w:styleId="5E29C5D5D3454907AC24BDB77E4161DB">
    <w:name w:val="5E29C5D5D3454907AC24BDB77E4161DB"/>
    <w:rsid w:val="00B66E57"/>
  </w:style>
  <w:style w:type="paragraph" w:customStyle="1" w:styleId="280EA99216594CB387187C08E5FC58FC">
    <w:name w:val="280EA99216594CB387187C08E5FC58FC"/>
    <w:rsid w:val="00B66E57"/>
  </w:style>
  <w:style w:type="paragraph" w:customStyle="1" w:styleId="FBC4AB108C9144BCBADBA5752F162B7E">
    <w:name w:val="FBC4AB108C9144BCBADBA5752F162B7E"/>
    <w:rsid w:val="00B66E57"/>
  </w:style>
  <w:style w:type="paragraph" w:customStyle="1" w:styleId="B24CD206C80D4911A6EC3A48E65D065C">
    <w:name w:val="B24CD206C80D4911A6EC3A48E65D065C"/>
    <w:rsid w:val="00B66E57"/>
  </w:style>
  <w:style w:type="paragraph" w:customStyle="1" w:styleId="49E535A3971149BCAD562DCE8118B272">
    <w:name w:val="49E535A3971149BCAD562DCE8118B272"/>
    <w:rsid w:val="00B66E57"/>
  </w:style>
  <w:style w:type="paragraph" w:customStyle="1" w:styleId="B290B4EDDBD546D8A0511C04CFE11072">
    <w:name w:val="B290B4EDDBD546D8A0511C04CFE11072"/>
    <w:rsid w:val="00B66E57"/>
  </w:style>
  <w:style w:type="paragraph" w:customStyle="1" w:styleId="ED60B18E447647CDAAB40B140E314EAC">
    <w:name w:val="ED60B18E447647CDAAB40B140E314EAC"/>
    <w:rsid w:val="00B66E57"/>
  </w:style>
  <w:style w:type="paragraph" w:customStyle="1" w:styleId="21F0914B10584F9EB678F0265D87C233">
    <w:name w:val="21F0914B10584F9EB678F0265D87C233"/>
    <w:rsid w:val="00B66E57"/>
  </w:style>
  <w:style w:type="paragraph" w:customStyle="1" w:styleId="39258305D0FF43F39CC8E7AB9E8B6A9D">
    <w:name w:val="39258305D0FF43F39CC8E7AB9E8B6A9D"/>
    <w:rsid w:val="00B66E57"/>
  </w:style>
  <w:style w:type="paragraph" w:customStyle="1" w:styleId="FED46550B9994FA9A249115CEA1CD05F">
    <w:name w:val="FED46550B9994FA9A249115CEA1CD05F"/>
    <w:rsid w:val="00B66E57"/>
  </w:style>
  <w:style w:type="paragraph" w:customStyle="1" w:styleId="7D4673EFF5744B928CFB7D7ED9C14481">
    <w:name w:val="7D4673EFF5744B928CFB7D7ED9C14481"/>
    <w:rsid w:val="00B66E57"/>
  </w:style>
  <w:style w:type="paragraph" w:customStyle="1" w:styleId="70111FBCA74D493C84CFBF3BFF6EA729">
    <w:name w:val="70111FBCA74D493C84CFBF3BFF6EA729"/>
    <w:rsid w:val="00B66E57"/>
  </w:style>
  <w:style w:type="paragraph" w:customStyle="1" w:styleId="4C4490D012AD4B59AE6FF262A8ED5923">
    <w:name w:val="4C4490D012AD4B59AE6FF262A8ED5923"/>
    <w:rsid w:val="00B66E57"/>
  </w:style>
  <w:style w:type="paragraph" w:customStyle="1" w:styleId="E4C95525E144487B9F4113B81D01C712">
    <w:name w:val="E4C95525E144487B9F4113B81D01C712"/>
    <w:rsid w:val="00B66E57"/>
  </w:style>
  <w:style w:type="paragraph" w:customStyle="1" w:styleId="D6833271BDD244AB9BC2E4EB19139F34">
    <w:name w:val="D6833271BDD244AB9BC2E4EB19139F34"/>
    <w:rsid w:val="00B66E57"/>
  </w:style>
  <w:style w:type="paragraph" w:customStyle="1" w:styleId="650D20A694374483B40DD86BAEEF62EE">
    <w:name w:val="650D20A694374483B40DD86BAEEF62EE"/>
    <w:rsid w:val="00B66E57"/>
  </w:style>
  <w:style w:type="paragraph" w:customStyle="1" w:styleId="DDC4573717AD48EB84C9ED58FE0C871F">
    <w:name w:val="DDC4573717AD48EB84C9ED58FE0C871F"/>
    <w:rsid w:val="00B66E57"/>
  </w:style>
  <w:style w:type="paragraph" w:customStyle="1" w:styleId="04F3F1D7503B4D4B94668E4E53B33259">
    <w:name w:val="04F3F1D7503B4D4B94668E4E53B33259"/>
    <w:rsid w:val="00B66E57"/>
  </w:style>
  <w:style w:type="paragraph" w:customStyle="1" w:styleId="653416B6219B4454AA0E8C3E02DFA756">
    <w:name w:val="653416B6219B4454AA0E8C3E02DFA756"/>
    <w:rsid w:val="00B66E57"/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66E57"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sid w:val="00B66E57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AEF655E5566D4D1B92B1476DAC7F9727">
    <w:name w:val="AEF655E5566D4D1B92B1476DAC7F9727"/>
    <w:rsid w:val="00B66E57"/>
  </w:style>
  <w:style w:type="paragraph" w:customStyle="1" w:styleId="400209FBD7C1479CB158FF06A93751F8">
    <w:name w:val="400209FBD7C1479CB158FF06A93751F8"/>
    <w:rsid w:val="00B66E57"/>
  </w:style>
  <w:style w:type="paragraph" w:customStyle="1" w:styleId="F7144071754F4F5EB39F4235B553B5B6">
    <w:name w:val="F7144071754F4F5EB39F4235B553B5B6"/>
    <w:rsid w:val="00B66E57"/>
  </w:style>
  <w:style w:type="paragraph" w:customStyle="1" w:styleId="33E75119FB5E4040BDA29646AA8556D0">
    <w:name w:val="33E75119FB5E4040BDA29646AA8556D0"/>
    <w:rsid w:val="00B66E57"/>
  </w:style>
  <w:style w:type="paragraph" w:customStyle="1" w:styleId="B5C8EE742BFD4D658B9634CB6751507E">
    <w:name w:val="B5C8EE742BFD4D658B9634CB6751507E"/>
    <w:rsid w:val="00B66E57"/>
  </w:style>
  <w:style w:type="paragraph" w:customStyle="1" w:styleId="FB9DC49F0F3E48278D231BDA052CA748">
    <w:name w:val="FB9DC49F0F3E48278D231BDA052CA748"/>
    <w:rsid w:val="00B66E57"/>
  </w:style>
  <w:style w:type="paragraph" w:customStyle="1" w:styleId="2445816D2DE44452B9CD85C62F4602E8">
    <w:name w:val="2445816D2DE44452B9CD85C62F4602E8"/>
    <w:rsid w:val="00B66E57"/>
  </w:style>
  <w:style w:type="paragraph" w:customStyle="1" w:styleId="731ECA2774244B60A37BB16C3DEEB7B0">
    <w:name w:val="731ECA2774244B60A37BB16C3DEEB7B0"/>
    <w:rsid w:val="00B66E57"/>
  </w:style>
  <w:style w:type="paragraph" w:customStyle="1" w:styleId="B443EE73D1CB4BA9B50CAF4134C1BBDB">
    <w:name w:val="B443EE73D1CB4BA9B50CAF4134C1BBDB"/>
    <w:rsid w:val="00B66E57"/>
  </w:style>
  <w:style w:type="paragraph" w:customStyle="1" w:styleId="2DDCB228A2FA4DF8AD2B7844A5F05ED2">
    <w:name w:val="2DDCB228A2FA4DF8AD2B7844A5F05ED2"/>
    <w:rsid w:val="00B66E57"/>
  </w:style>
  <w:style w:type="paragraph" w:customStyle="1" w:styleId="F8DFCF3DD8FC441F87E9A5BE1718DD78">
    <w:name w:val="F8DFCF3DD8FC441F87E9A5BE1718DD78"/>
    <w:rsid w:val="00B66E57"/>
  </w:style>
  <w:style w:type="paragraph" w:customStyle="1" w:styleId="FFFEB5BF6F974F0CBC0C3F22D0A2734B">
    <w:name w:val="FFFEB5BF6F974F0CBC0C3F22D0A2734B"/>
    <w:rsid w:val="00B66E57"/>
  </w:style>
  <w:style w:type="paragraph" w:customStyle="1" w:styleId="41D31E06CEF644768DE9286A189DCC25">
    <w:name w:val="41D31E06CEF644768DE9286A189DCC25"/>
    <w:rsid w:val="00B66E57"/>
  </w:style>
  <w:style w:type="paragraph" w:customStyle="1" w:styleId="1893FA2370C346FDB663E2208C1E10A1">
    <w:name w:val="1893FA2370C346FDB663E2208C1E10A1"/>
    <w:rsid w:val="00B66E57"/>
  </w:style>
  <w:style w:type="paragraph" w:customStyle="1" w:styleId="D6E6A7C391334BB684A31E8E60B6E6C5">
    <w:name w:val="D6E6A7C391334BB684A31E8E60B6E6C5"/>
    <w:rsid w:val="00B66E57"/>
  </w:style>
  <w:style w:type="paragraph" w:customStyle="1" w:styleId="F6B11B0F05D0440FB1F465EED7F7E8E8">
    <w:name w:val="F6B11B0F05D0440FB1F465EED7F7E8E8"/>
    <w:rsid w:val="00B66E57"/>
  </w:style>
  <w:style w:type="paragraph" w:customStyle="1" w:styleId="19234E0271A64E9EA9A259544D9C1446">
    <w:name w:val="19234E0271A64E9EA9A259544D9C1446"/>
    <w:rsid w:val="00B66E57"/>
  </w:style>
  <w:style w:type="paragraph" w:customStyle="1" w:styleId="5370D58D247442DC82E425B4B61F9E00">
    <w:name w:val="5370D58D247442DC82E425B4B61F9E00"/>
    <w:rsid w:val="00B66E57"/>
  </w:style>
  <w:style w:type="paragraph" w:customStyle="1" w:styleId="3E838C8162824885BDC9EBB1DA1D4DDE">
    <w:name w:val="3E838C8162824885BDC9EBB1DA1D4DDE"/>
    <w:rsid w:val="00B66E57"/>
  </w:style>
  <w:style w:type="paragraph" w:customStyle="1" w:styleId="DAB42848FB7547E29660BDCE9945CC08">
    <w:name w:val="DAB42848FB7547E29660BDCE9945CC08"/>
    <w:rsid w:val="00B66E57"/>
  </w:style>
  <w:style w:type="paragraph" w:customStyle="1" w:styleId="C62A677E0CC34BA0AB78EF708B17AA74">
    <w:name w:val="C62A677E0CC34BA0AB78EF708B17AA74"/>
    <w:rsid w:val="00B66E57"/>
  </w:style>
  <w:style w:type="paragraph" w:customStyle="1" w:styleId="7EAE1CE668E74A69858CF97670664722">
    <w:name w:val="7EAE1CE668E74A69858CF97670664722"/>
    <w:rsid w:val="00B66E57"/>
  </w:style>
  <w:style w:type="paragraph" w:customStyle="1" w:styleId="794A8E6FA9E34BB98A66F714C5799493">
    <w:name w:val="794A8E6FA9E34BB98A66F714C5799493"/>
    <w:rsid w:val="00B66E57"/>
  </w:style>
  <w:style w:type="paragraph" w:customStyle="1" w:styleId="81556B94B4E34026B3EF6D6E177CA5EA">
    <w:name w:val="81556B94B4E34026B3EF6D6E177CA5EA"/>
    <w:rsid w:val="00B66E57"/>
  </w:style>
  <w:style w:type="paragraph" w:customStyle="1" w:styleId="952641E84F9349EEADA7149D2A92C920">
    <w:name w:val="952641E84F9349EEADA7149D2A92C920"/>
    <w:rsid w:val="00B66E57"/>
  </w:style>
  <w:style w:type="paragraph" w:customStyle="1" w:styleId="DD509818DE474CB188F6B738EDA609B5">
    <w:name w:val="DD509818DE474CB188F6B738EDA609B5"/>
    <w:rsid w:val="00B66E57"/>
  </w:style>
  <w:style w:type="paragraph" w:customStyle="1" w:styleId="E045996259F54CFCB569B8E9DD2892C9">
    <w:name w:val="E045996259F54CFCB569B8E9DD2892C9"/>
    <w:rsid w:val="00B66E57"/>
  </w:style>
  <w:style w:type="paragraph" w:customStyle="1" w:styleId="9F1168A6A4F6470F9C05CE6758A11DA3">
    <w:name w:val="9F1168A6A4F6470F9C05CE6758A11DA3"/>
    <w:rsid w:val="00B66E57"/>
  </w:style>
  <w:style w:type="paragraph" w:customStyle="1" w:styleId="01D1D42B6FD845BC8FCC0399DF787902">
    <w:name w:val="01D1D42B6FD845BC8FCC0399DF787902"/>
    <w:rsid w:val="00B66E57"/>
  </w:style>
  <w:style w:type="paragraph" w:customStyle="1" w:styleId="5467CD8872184CDBBC364BB356AEE658">
    <w:name w:val="5467CD8872184CDBBC364BB356AEE658"/>
    <w:rsid w:val="00B66E57"/>
  </w:style>
  <w:style w:type="paragraph" w:customStyle="1" w:styleId="EC129959891C4C42BFF62F15B48DB5F9">
    <w:name w:val="EC129959891C4C42BFF62F15B48DB5F9"/>
    <w:rsid w:val="00B66E57"/>
  </w:style>
  <w:style w:type="paragraph" w:customStyle="1" w:styleId="1F7388A137F844A392F8AC1542A38B4A">
    <w:name w:val="1F7388A137F844A392F8AC1542A38B4A"/>
    <w:rsid w:val="00B66E57"/>
  </w:style>
  <w:style w:type="paragraph" w:customStyle="1" w:styleId="5ACCB4FB671643E180DCE9DDB29190B5">
    <w:name w:val="5ACCB4FB671643E180DCE9DDB29190B5"/>
    <w:rsid w:val="00B66E57"/>
  </w:style>
  <w:style w:type="paragraph" w:customStyle="1" w:styleId="0B49186C0F1748D58B4EB5D2FBE06825">
    <w:name w:val="0B49186C0F1748D58B4EB5D2FBE06825"/>
    <w:rsid w:val="00B66E57"/>
  </w:style>
  <w:style w:type="paragraph" w:customStyle="1" w:styleId="24E7A70B43E740F696241920C07F6146">
    <w:name w:val="24E7A70B43E740F696241920C07F6146"/>
    <w:rsid w:val="00B66E57"/>
  </w:style>
  <w:style w:type="paragraph" w:customStyle="1" w:styleId="07839E7352BE441EB9DAAB030A95D5A8">
    <w:name w:val="07839E7352BE441EB9DAAB030A95D5A8"/>
    <w:rsid w:val="00B66E57"/>
  </w:style>
  <w:style w:type="paragraph" w:customStyle="1" w:styleId="A3007D7BC69D4D28867F21884E3F8A06">
    <w:name w:val="A3007D7BC69D4D28867F21884E3F8A06"/>
    <w:rsid w:val="00B66E57"/>
  </w:style>
  <w:style w:type="paragraph" w:customStyle="1" w:styleId="38223CA817CE489CA90EB108B3DABC21">
    <w:name w:val="38223CA817CE489CA90EB108B3DABC21"/>
    <w:rsid w:val="00B66E57"/>
  </w:style>
  <w:style w:type="paragraph" w:customStyle="1" w:styleId="16EDF999115F43B6917AB51CB2D9F6F7">
    <w:name w:val="16EDF999115F43B6917AB51CB2D9F6F7"/>
    <w:rsid w:val="00B66E57"/>
  </w:style>
  <w:style w:type="paragraph" w:customStyle="1" w:styleId="54751C3470FC4BC894DF890BF5250BDD">
    <w:name w:val="54751C3470FC4BC894DF890BF5250BDD"/>
    <w:rsid w:val="00B66E57"/>
  </w:style>
  <w:style w:type="paragraph" w:customStyle="1" w:styleId="46CA71A66A444BCDB6968A9392D84807">
    <w:name w:val="46CA71A66A444BCDB6968A9392D84807"/>
    <w:rsid w:val="00B66E57"/>
  </w:style>
  <w:style w:type="paragraph" w:customStyle="1" w:styleId="07FE18D5BDDE42FC956E542DE224DB0C">
    <w:name w:val="07FE18D5BDDE42FC956E542DE224DB0C"/>
    <w:rsid w:val="00B66E57"/>
  </w:style>
  <w:style w:type="paragraph" w:customStyle="1" w:styleId="5A8FBA1D1BB9443397C6D0202AE3BDFA">
    <w:name w:val="5A8FBA1D1BB9443397C6D0202AE3BDFA"/>
    <w:rsid w:val="00B66E57"/>
  </w:style>
  <w:style w:type="paragraph" w:customStyle="1" w:styleId="042EFF4B52DE41D1A462830F272FD5D4">
    <w:name w:val="042EFF4B52DE41D1A462830F272FD5D4"/>
    <w:rsid w:val="00B66E57"/>
  </w:style>
  <w:style w:type="paragraph" w:customStyle="1" w:styleId="CC9F00CA734A4A0E9F403EE96627FEFA">
    <w:name w:val="CC9F00CA734A4A0E9F403EE96627FEFA"/>
    <w:rsid w:val="00B66E57"/>
  </w:style>
  <w:style w:type="paragraph" w:customStyle="1" w:styleId="A061F2641FED4071971E2FE3213E1723">
    <w:name w:val="A061F2641FED4071971E2FE3213E1723"/>
    <w:rsid w:val="00B66E57"/>
  </w:style>
  <w:style w:type="paragraph" w:customStyle="1" w:styleId="79F2C0C0635147D4820949685A58D61C">
    <w:name w:val="79F2C0C0635147D4820949685A58D61C"/>
    <w:rsid w:val="00B66E57"/>
  </w:style>
  <w:style w:type="paragraph" w:customStyle="1" w:styleId="5D728FD0101A432EA8381B303372B2B3">
    <w:name w:val="5D728FD0101A432EA8381B303372B2B3"/>
    <w:rsid w:val="00B66E57"/>
  </w:style>
  <w:style w:type="paragraph" w:customStyle="1" w:styleId="2AFB805F37734F85985C7C1578BC2F33">
    <w:name w:val="2AFB805F37734F85985C7C1578BC2F33"/>
    <w:rsid w:val="00B66E57"/>
  </w:style>
  <w:style w:type="paragraph" w:customStyle="1" w:styleId="8679A9E44B594AA8B2C039749F9880A8">
    <w:name w:val="8679A9E44B594AA8B2C039749F9880A8"/>
    <w:rsid w:val="00B66E57"/>
  </w:style>
  <w:style w:type="paragraph" w:customStyle="1" w:styleId="3A7C0980CE0C4116AC7D547C462D1230">
    <w:name w:val="3A7C0980CE0C4116AC7D547C462D1230"/>
    <w:rsid w:val="00B66E57"/>
  </w:style>
  <w:style w:type="paragraph" w:customStyle="1" w:styleId="E0494316C36941BFB20A5AB2D04C0C93">
    <w:name w:val="E0494316C36941BFB20A5AB2D04C0C93"/>
    <w:rsid w:val="00B66E57"/>
  </w:style>
  <w:style w:type="paragraph" w:customStyle="1" w:styleId="9D34F1CECCA3455BB2D01BEF1217CCFA">
    <w:name w:val="9D34F1CECCA3455BB2D01BEF1217CCFA"/>
    <w:rsid w:val="00B66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E7F53888F5941B00A28DF485A8CCD" ma:contentTypeVersion="7" ma:contentTypeDescription="Create a new document." ma:contentTypeScope="" ma:versionID="59582ceeae5e9858508e0eaed149c125">
  <xsd:schema xmlns:xsd="http://www.w3.org/2001/XMLSchema" xmlns:xs="http://www.w3.org/2001/XMLSchema" xmlns:p="http://schemas.microsoft.com/office/2006/metadata/properties" xmlns:ns2="16500f0a-1af6-46c1-9ea3-1debcad149ad" xmlns:ns3="e5d8c475-c799-4569-828e-f99712c42212" targetNamespace="http://schemas.microsoft.com/office/2006/metadata/properties" ma:root="true" ma:fieldsID="51f46115fbdaf576c9060fa01dbe699a" ns2:_="" ns3:_="">
    <xsd:import namespace="16500f0a-1af6-46c1-9ea3-1debcad149ad"/>
    <xsd:import namespace="e5d8c475-c799-4569-828e-f99712c422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0f0a-1af6-46c1-9ea3-1debcad14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8c475-c799-4569-828e-f99712c42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9EC1A-BA53-46D5-9C45-1D82031EA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0f0a-1af6-46c1-9ea3-1debcad149ad"/>
    <ds:schemaRef ds:uri="e5d8c475-c799-4569-828e-f99712c42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Typical Job Description</vt:lpstr>
      <vt:lpstr>Typical LinkedIn Profile </vt:lpstr>
      <vt:lpstr>        BIM Manager</vt:lpstr>
      <vt:lpstr>        Senior Architectural Technologist / CAD Manager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2019-06-25T12:25:00Z</dcterms:created>
  <dcterms:modified xsi:type="dcterms:W3CDTF">2019-06-29T10:17:00Z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0x01010044CE7F53888F5941B00A28DF485A8CCD</vt:lpwstr>
  </property>
</Properties>
</file>