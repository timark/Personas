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069207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0CCA54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F330F" wp14:editId="5CB69892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11013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5EC5D1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BB46B1" w14:textId="22124BE1" w:rsidR="00215CE7" w:rsidRDefault="00D46AC3" w:rsidP="00215CE7">
            <w:pPr>
              <w:pStyle w:val="Title"/>
              <w:rPr>
                <w:rFonts w:eastAsiaTheme="minorHAnsi"/>
                <w:caps w:val="0"/>
                <w:color w:val="7F7F7F" w:themeColor="text1" w:themeTint="80"/>
                <w:sz w:val="24"/>
                <w:szCs w:val="24"/>
              </w:rPr>
            </w:pPr>
            <w:r>
              <w:t>Sanita DER</w:t>
            </w:r>
            <w:r w:rsidR="00504FBF">
              <w:t>I</w:t>
            </w:r>
            <w:r>
              <w:t>OY</w:t>
            </w:r>
          </w:p>
          <w:p w14:paraId="2693D543" w14:textId="440421EE" w:rsidR="001B2ABD" w:rsidRPr="00215CE7" w:rsidRDefault="003B24D7" w:rsidP="00215CE7">
            <w:pPr>
              <w:pStyle w:val="Subtitle"/>
              <w:jc w:val="both"/>
            </w:pPr>
            <w:r w:rsidRPr="00136AF0">
              <w:rPr>
                <w:spacing w:val="2"/>
                <w:w w:val="78"/>
              </w:rPr>
              <w:t>Projects Manage</w:t>
            </w:r>
            <w:r w:rsidRPr="00136AF0">
              <w:rPr>
                <w:spacing w:val="7"/>
                <w:w w:val="78"/>
              </w:rPr>
              <w:t>r</w:t>
            </w:r>
          </w:p>
        </w:tc>
      </w:tr>
      <w:tr w:rsidR="001B2ABD" w14:paraId="1EEEADA5" w14:textId="77777777" w:rsidTr="001B2ABD">
        <w:tc>
          <w:tcPr>
            <w:tcW w:w="3600" w:type="dxa"/>
          </w:tcPr>
          <w:p w14:paraId="2C0F46C1" w14:textId="506A4561" w:rsidR="001B2ABD" w:rsidRDefault="008B3006" w:rsidP="00036450">
            <w:pPr>
              <w:pStyle w:val="Heading3"/>
            </w:pPr>
            <w:r>
              <w:t>DEMOGRAPHICS</w:t>
            </w:r>
          </w:p>
          <w:p w14:paraId="3DFF1072" w14:textId="33EBD584" w:rsidR="00036450" w:rsidRDefault="008B3006" w:rsidP="008B3006">
            <w:r>
              <w:t>Age:</w:t>
            </w:r>
            <w:r w:rsidR="004D6C39">
              <w:t xml:space="preserve"> 26</w:t>
            </w:r>
          </w:p>
          <w:p w14:paraId="796AEC03" w14:textId="70DB34DC" w:rsidR="004D6C39" w:rsidRDefault="004D6C39" w:rsidP="008B3006">
            <w:r>
              <w:t>Occupation: Project Manager</w:t>
            </w:r>
            <w:r w:rsidR="004822E7">
              <w:t xml:space="preserve"> for an Installation Contractor</w:t>
            </w:r>
          </w:p>
          <w:p w14:paraId="7DD3C767" w14:textId="017CAF4E" w:rsidR="00D044AD" w:rsidRDefault="00D044AD" w:rsidP="008B3006">
            <w:r>
              <w:t>Status: Single</w:t>
            </w:r>
          </w:p>
          <w:p w14:paraId="6BC8E44E" w14:textId="23D2E401" w:rsidR="008B3006" w:rsidRDefault="008B3006" w:rsidP="008B3006">
            <w:r>
              <w:t>Location:</w:t>
            </w:r>
            <w:r w:rsidR="004D6C39">
              <w:t xml:space="preserve"> </w:t>
            </w:r>
            <w:r w:rsidR="00D044AD">
              <w:t>London</w:t>
            </w:r>
          </w:p>
          <w:p w14:paraId="771008A2" w14:textId="5B04F5AE" w:rsidR="008B3006" w:rsidRDefault="008B3006" w:rsidP="008B3006">
            <w:r>
              <w:t>Education:</w:t>
            </w:r>
            <w:r w:rsidR="00D044AD">
              <w:t xml:space="preserve"> Graduate</w:t>
            </w:r>
          </w:p>
          <w:p w14:paraId="7D26B86E" w14:textId="77777777" w:rsidR="00036450" w:rsidRDefault="00036450" w:rsidP="00036450"/>
          <w:p w14:paraId="517E5E0E" w14:textId="43FD9A04" w:rsidR="00036450" w:rsidRDefault="005955CA" w:rsidP="00CB0055">
            <w:pPr>
              <w:pStyle w:val="Heading3"/>
            </w:pPr>
            <w:r>
              <w:t>BIO</w:t>
            </w:r>
          </w:p>
          <w:p w14:paraId="730A70D4" w14:textId="746DA1AB" w:rsidR="005955CA" w:rsidRPr="005955CA" w:rsidRDefault="00D46AC3" w:rsidP="00E00D4F">
            <w:proofErr w:type="spellStart"/>
            <w:r>
              <w:t>Sanita</w:t>
            </w:r>
            <w:proofErr w:type="spellEnd"/>
            <w:r w:rsidR="005955CA">
              <w:t xml:space="preserve"> is</w:t>
            </w:r>
            <w:r w:rsidR="00D92E19">
              <w:t xml:space="preserve"> a project manager for an installation contractor who work mostly on site. Independent and mobile </w:t>
            </w:r>
            <w:r w:rsidR="006106A0">
              <w:t xml:space="preserve">she works in a male dominated environment. </w:t>
            </w:r>
            <w:r>
              <w:t xml:space="preserve">She </w:t>
            </w:r>
            <w:r w:rsidR="00004BA8">
              <w:t>is very punctual and organized</w:t>
            </w:r>
            <w:r w:rsidR="00AD3E7D">
              <w:t>, ensuring the workers</w:t>
            </w:r>
            <w:r w:rsidR="00EF0401">
              <w:t>,</w:t>
            </w:r>
            <w:r w:rsidR="00AD3E7D">
              <w:t xml:space="preserve"> materials</w:t>
            </w:r>
            <w:r w:rsidR="00EF0401">
              <w:t xml:space="preserve"> and locations are ready with the appropriate </w:t>
            </w:r>
            <w:r w:rsidR="00E00D4F">
              <w:t>health and safety conditions are compliant</w:t>
            </w:r>
            <w:r w:rsidR="00004BA8">
              <w:t xml:space="preserve">. </w:t>
            </w:r>
            <w:r w:rsidR="00CD5352">
              <w:t>She leads the daily meetings with the work</w:t>
            </w:r>
            <w:r w:rsidR="00E00D4F">
              <w:t xml:space="preserve"> </w:t>
            </w:r>
            <w:r w:rsidR="00D03132">
              <w:t>force and</w:t>
            </w:r>
            <w:r w:rsidR="00CD5352">
              <w:t xml:space="preserve"> represents her company at the project site meetings. </w:t>
            </w:r>
          </w:p>
          <w:p w14:paraId="3D0F581F" w14:textId="77777777" w:rsidR="004D3011" w:rsidRDefault="004D3011" w:rsidP="004D3011"/>
          <w:sdt>
            <w:sdtPr>
              <w:id w:val="-1444214663"/>
              <w:placeholder>
                <w:docPart w:val="E6E0A36E1111401292316C26418752B7"/>
              </w:placeholder>
              <w:temporary/>
              <w:showingPlcHdr/>
              <w15:appearance w15:val="hidden"/>
            </w:sdtPr>
            <w:sdtEndPr/>
            <w:sdtContent>
              <w:p w14:paraId="213C824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5C39665EAF75474791DEA0A361FF53DB"/>
              </w:placeholder>
              <w:temporary/>
              <w:showingPlcHdr/>
              <w15:appearance w15:val="hidden"/>
            </w:sdtPr>
            <w:sdtEndPr/>
            <w:sdtContent>
              <w:p w14:paraId="295D90B7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EFB78C72E7434FBBB52D819FF2B1A18E"/>
              </w:placeholder>
              <w:temporary/>
              <w:showingPlcHdr/>
              <w15:appearance w15:val="hidden"/>
            </w:sdtPr>
            <w:sdtEndPr/>
            <w:sdtContent>
              <w:p w14:paraId="0585908E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6AE2B31C7C2548AF90B28C2EA31DF114"/>
              </w:placeholder>
              <w:temporary/>
              <w:showingPlcHdr/>
              <w15:appearance w15:val="hidden"/>
            </w:sdtPr>
            <w:sdtEndPr/>
            <w:sdtContent>
              <w:p w14:paraId="7007436B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CC1430E9723547DF9FE08DB70ACF4DF4"/>
              </w:placeholder>
              <w:temporary/>
              <w:showingPlcHdr/>
              <w15:appearance w15:val="hidden"/>
            </w:sdtPr>
            <w:sdtEndPr/>
            <w:sdtContent>
              <w:p w14:paraId="61B243AD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0EDB1B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6BE3E3C" w14:textId="0C1A1741" w:rsidR="001B2ABD" w:rsidRDefault="00A1545F" w:rsidP="00036450">
            <w:pPr>
              <w:pStyle w:val="Heading2"/>
            </w:pPr>
            <w:r>
              <w:t>GOALS</w:t>
            </w:r>
          </w:p>
          <w:p w14:paraId="6DE1F9D2" w14:textId="2BA721EC" w:rsidR="009A1B6A" w:rsidRDefault="009D7838" w:rsidP="00624CEB">
            <w:pPr>
              <w:pStyle w:val="ListParagraph"/>
              <w:numPr>
                <w:ilvl w:val="0"/>
                <w:numId w:val="1"/>
              </w:numPr>
            </w:pPr>
            <w:r>
              <w:t>Transform to better wor</w:t>
            </w:r>
            <w:r w:rsidR="0020794E">
              <w:t>kflows to reduce manual</w:t>
            </w:r>
            <w:r>
              <w:t xml:space="preserve"> task</w:t>
            </w:r>
            <w:r w:rsidR="0020794E">
              <w:t>s</w:t>
            </w:r>
          </w:p>
          <w:p w14:paraId="5D0ADFA6" w14:textId="5F6D6197" w:rsidR="00624CEB" w:rsidRDefault="00624CEB" w:rsidP="00624CEB">
            <w:pPr>
              <w:pStyle w:val="ListParagraph"/>
              <w:numPr>
                <w:ilvl w:val="0"/>
                <w:numId w:val="1"/>
              </w:numPr>
            </w:pPr>
            <w:r>
              <w:t>To measure multiple aspects of life more scientifically</w:t>
            </w:r>
          </w:p>
          <w:p w14:paraId="0245CD6E" w14:textId="5CE1400F" w:rsidR="00624CEB" w:rsidRDefault="00624CEB" w:rsidP="00624CEB">
            <w:pPr>
              <w:pStyle w:val="ListParagraph"/>
              <w:numPr>
                <w:ilvl w:val="0"/>
                <w:numId w:val="1"/>
              </w:numPr>
            </w:pPr>
            <w:r>
              <w:t>To set goals and see make posi</w:t>
            </w:r>
            <w:r w:rsidR="00A3509A">
              <w:t>tive impacts on her life</w:t>
            </w:r>
          </w:p>
          <w:p w14:paraId="2B5D8A5D" w14:textId="77777777" w:rsidR="009A5251" w:rsidRPr="00215CE7" w:rsidRDefault="009A5251" w:rsidP="00215CE7"/>
          <w:p w14:paraId="3E91CD0E" w14:textId="53876E10" w:rsidR="00036450" w:rsidRDefault="00A3509A" w:rsidP="00036450">
            <w:pPr>
              <w:pStyle w:val="Heading2"/>
            </w:pPr>
            <w:r>
              <w:t xml:space="preserve">Fustrations </w:t>
            </w:r>
          </w:p>
          <w:p w14:paraId="7A745F8F" w14:textId="7FA223F5" w:rsidR="004D3011" w:rsidRPr="00DB2B08" w:rsidRDefault="00A3509A" w:rsidP="00DB2B08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DB2B08">
              <w:rPr>
                <w:noProof/>
                <w:color w:val="000000" w:themeColor="text1"/>
              </w:rPr>
              <w:t xml:space="preserve">Unfamaliar with </w:t>
            </w:r>
            <w:r w:rsidR="00DB2B08" w:rsidRPr="00DB2B08">
              <w:rPr>
                <w:noProof/>
                <w:color w:val="000000" w:themeColor="text1"/>
              </w:rPr>
              <w:t>Asset Data Requir</w:t>
            </w:r>
            <w:r w:rsidR="003E591E">
              <w:rPr>
                <w:noProof/>
                <w:color w:val="000000" w:themeColor="text1"/>
              </w:rPr>
              <w:t>e</w:t>
            </w:r>
            <w:r w:rsidR="00DB2B08" w:rsidRPr="00DB2B08">
              <w:rPr>
                <w:noProof/>
                <w:color w:val="000000" w:themeColor="text1"/>
              </w:rPr>
              <w:t>ments</w:t>
            </w:r>
            <w:r w:rsidR="00F536E5">
              <w:rPr>
                <w:noProof/>
                <w:color w:val="000000" w:themeColor="text1"/>
              </w:rPr>
              <w:t>.</w:t>
            </w:r>
            <w:r w:rsidR="00DB2B08" w:rsidRPr="00DB2B08">
              <w:rPr>
                <w:noProof/>
                <w:color w:val="000000" w:themeColor="text1"/>
              </w:rPr>
              <w:t xml:space="preserve"> </w:t>
            </w:r>
          </w:p>
          <w:p w14:paraId="214A99BC" w14:textId="424F84B0" w:rsidR="003E591E" w:rsidRPr="003E591E" w:rsidRDefault="00F536E5" w:rsidP="00DB2B08">
            <w:pPr>
              <w:pStyle w:val="ListParagraph"/>
              <w:numPr>
                <w:ilvl w:val="0"/>
                <w:numId w:val="2"/>
              </w:numPr>
            </w:pPr>
            <w:r>
              <w:t>Time spent chasing documentation.</w:t>
            </w:r>
            <w:r w:rsidR="003E591E">
              <w:t xml:space="preserve"> </w:t>
            </w:r>
          </w:p>
          <w:p w14:paraId="592E0953" w14:textId="0C227762" w:rsidR="00DB2B08" w:rsidRDefault="00DB2B08" w:rsidP="00DB2B08">
            <w:pPr>
              <w:pStyle w:val="ListParagraph"/>
              <w:numPr>
                <w:ilvl w:val="0"/>
                <w:numId w:val="2"/>
              </w:numPr>
            </w:pPr>
            <w:r w:rsidRPr="00DB2B08">
              <w:rPr>
                <w:noProof/>
                <w:color w:val="000000" w:themeColor="text1"/>
              </w:rPr>
              <w:t>Manual tracking is too time consuming</w:t>
            </w:r>
          </w:p>
          <w:p w14:paraId="5D82EA1B" w14:textId="55B6ED70" w:rsidR="00036450" w:rsidRDefault="00A1545F" w:rsidP="00036450">
            <w:pPr>
              <w:pStyle w:val="Heading2"/>
            </w:pPr>
            <w:r>
              <w:t>TECH</w:t>
            </w:r>
            <w:r w:rsidR="00912276">
              <w:t>nology</w:t>
            </w:r>
          </w:p>
          <w:p w14:paraId="025C0313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407F5E0" wp14:editId="6569F61E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5886032" w14:textId="686EEA69" w:rsidR="00E92350" w:rsidRDefault="00E92350" w:rsidP="000C45FF">
      <w:pPr>
        <w:tabs>
          <w:tab w:val="left" w:pos="990"/>
        </w:tabs>
      </w:pPr>
    </w:p>
    <w:p w14:paraId="0223AB2B" w14:textId="77777777" w:rsidR="00E92350" w:rsidRDefault="00E92350">
      <w:r>
        <w:br w:type="page"/>
      </w:r>
    </w:p>
    <w:p w14:paraId="40466A75" w14:textId="1A87E008" w:rsidR="0043117B" w:rsidRDefault="00D14C4C" w:rsidP="00D14C4C">
      <w:pPr>
        <w:pStyle w:val="Heading1"/>
      </w:pPr>
      <w:r>
        <w:lastRenderedPageBreak/>
        <w:t>Typical Job Description</w:t>
      </w:r>
    </w:p>
    <w:p w14:paraId="69AA5118" w14:textId="77777777" w:rsidR="005B4B8D" w:rsidRPr="005B4B8D" w:rsidRDefault="005B4B8D" w:rsidP="005B4B8D"/>
    <w:p w14:paraId="0219E04E" w14:textId="77777777" w:rsidR="005B4B8D" w:rsidRPr="00D14C4C" w:rsidRDefault="005B4B8D" w:rsidP="005B4B8D">
      <w:pPr>
        <w:rPr>
          <w:lang w:val="en-GB" w:eastAsia="en-GB"/>
        </w:rPr>
      </w:pPr>
      <w:r w:rsidRPr="00D14C4C">
        <w:rPr>
          <w:lang w:val="en-GB" w:eastAsia="en-GB"/>
        </w:rPr>
        <w:t>Job Type: Full-time</w:t>
      </w:r>
    </w:p>
    <w:p w14:paraId="35BEB56D" w14:textId="77777777" w:rsidR="005B4B8D" w:rsidRPr="00D14C4C" w:rsidRDefault="005B4B8D" w:rsidP="005B4B8D">
      <w:pPr>
        <w:rPr>
          <w:lang w:val="en-GB" w:eastAsia="en-GB"/>
        </w:rPr>
      </w:pPr>
      <w:r w:rsidRPr="00D14C4C">
        <w:rPr>
          <w:lang w:val="en-GB" w:eastAsia="en-GB"/>
        </w:rPr>
        <w:t>Salary: £40,000 / year upwards</w:t>
      </w:r>
    </w:p>
    <w:p w14:paraId="6727EF72" w14:textId="77777777" w:rsidR="005B4B8D" w:rsidRPr="005B4B8D" w:rsidRDefault="005B4B8D" w:rsidP="005B4B8D"/>
    <w:p w14:paraId="6DF2287E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Adam Renovations Ltd are a well-established construction company in West London specialising in residential refurbishments, new builds, extensions and conversion in and around M25. We are currently looking for talented and hard-working project managers to join our team. The role will be divided into office work and site days.</w:t>
      </w:r>
    </w:p>
    <w:p w14:paraId="7E086660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General Summary of the Role:</w:t>
      </w:r>
    </w:p>
    <w:p w14:paraId="0F9C564E" w14:textId="77777777" w:rsidR="00D14C4C" w:rsidRDefault="00D14C4C" w:rsidP="00D14C4C">
      <w:pPr>
        <w:rPr>
          <w:lang w:val="en-GB" w:eastAsia="en-GB"/>
        </w:rPr>
      </w:pPr>
    </w:p>
    <w:p w14:paraId="234C73C7" w14:textId="2091ACBB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To direct, manage and lead the Company’s construction projects on site in a safe and productive manner.</w:t>
      </w:r>
    </w:p>
    <w:p w14:paraId="4702595B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To safeguard the Company’s resources and reputation.</w:t>
      </w:r>
    </w:p>
    <w:p w14:paraId="402ADD83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To represent Adam Renovations with pride and professionalism.</w:t>
      </w:r>
    </w:p>
    <w:p w14:paraId="5084D08B" w14:textId="77777777" w:rsidR="00E72D98" w:rsidRDefault="00E72D98" w:rsidP="00D14C4C">
      <w:pPr>
        <w:rPr>
          <w:lang w:val="en-GB" w:eastAsia="en-GB"/>
        </w:rPr>
      </w:pPr>
    </w:p>
    <w:p w14:paraId="4780C22E" w14:textId="47778DB9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As a Project Manager, you need to carry out the following tasks. These will vary depending on where you are working and are not exhaustive:</w:t>
      </w:r>
    </w:p>
    <w:p w14:paraId="6BFF9750" w14:textId="77777777" w:rsidR="00D14C4C" w:rsidRDefault="00D14C4C" w:rsidP="00D14C4C">
      <w:pPr>
        <w:rPr>
          <w:lang w:val="en-GB" w:eastAsia="en-GB"/>
        </w:rPr>
      </w:pPr>
    </w:p>
    <w:p w14:paraId="31A64584" w14:textId="7BA7B60A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Produce and maintain a useful and dynamic project schedule.</w:t>
      </w:r>
    </w:p>
    <w:p w14:paraId="52C59485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Actively contribute providing and maintaining a safe working environment for all.</w:t>
      </w:r>
    </w:p>
    <w:p w14:paraId="4FCA7B7C" w14:textId="6F666D2F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Ensure a consistently high standard of work is produced by both own labour and subcontractors in accordance with specification and quality standards.</w:t>
      </w:r>
    </w:p>
    <w:p w14:paraId="1D63B16F" w14:textId="475CD7AA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Ensure that there are the correct levels materials, plant and labour on site to achieve the construction programme.</w:t>
      </w:r>
    </w:p>
    <w:p w14:paraId="149ABFA7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Schedule, control and monitor all plant and materials via information from the Site Supervisors.</w:t>
      </w:r>
    </w:p>
    <w:p w14:paraId="0FB71DDC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Work alongside other team members to procure all required elements required for the project in good time and in the most cost-effective way.</w:t>
      </w:r>
    </w:p>
    <w:p w14:paraId="7F0134E2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Find ways to prevent problems and to solve any that occur.</w:t>
      </w:r>
    </w:p>
    <w:p w14:paraId="6C56ADE2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Assess and minimise risk.</w:t>
      </w:r>
    </w:p>
    <w:p w14:paraId="5459AF5C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Check and prepare site reports, specifications designs and drawings.</w:t>
      </w:r>
    </w:p>
    <w:p w14:paraId="0FA94ACB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Maintain a site diary and keep on top of site paperwork (including supplier and H&amp;S paperwork).</w:t>
      </w:r>
    </w:p>
    <w:p w14:paraId="6CA71693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Make every effort to ensure that company resources (including tools/equipment, materials &amp; employee time) are not abused, used inappropriately or wasted unnecessarily.</w:t>
      </w:r>
    </w:p>
    <w:p w14:paraId="6119F485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Liaise with Contracts Manager, Site Supervisor/Agent, and/or Company Director regarding site operations. This will include on and off-site meetings.</w:t>
      </w:r>
    </w:p>
    <w:p w14:paraId="3BC67A8B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Create and maintain good relations with clients, design teams, neighbours and any other stakeholders.</w:t>
      </w:r>
    </w:p>
    <w:p w14:paraId="4857F35F" w14:textId="77777777" w:rsidR="00D14C4C" w:rsidRPr="00E72D98" w:rsidRDefault="00D14C4C" w:rsidP="00E72D98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E72D98">
        <w:rPr>
          <w:lang w:val="en-GB" w:eastAsia="en-GB"/>
        </w:rPr>
        <w:t>Continually develop knowledge of innovative construction techniques and products to enhance the business.</w:t>
      </w:r>
    </w:p>
    <w:p w14:paraId="050B2CFE" w14:textId="77777777" w:rsidR="009F5C16" w:rsidRDefault="009F5C16" w:rsidP="00D14C4C">
      <w:pPr>
        <w:rPr>
          <w:lang w:val="en-GB" w:eastAsia="en-GB"/>
        </w:rPr>
      </w:pPr>
    </w:p>
    <w:p w14:paraId="71206B49" w14:textId="02229DC5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As a Project Manager, you are expected to be:</w:t>
      </w:r>
    </w:p>
    <w:p w14:paraId="03C0BF51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Honest, trustworthy and respectful.</w:t>
      </w:r>
    </w:p>
    <w:p w14:paraId="14783A34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Be flexible and committed.</w:t>
      </w:r>
    </w:p>
    <w:p w14:paraId="635DA412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Demonstrate a sound work ethic.</w:t>
      </w:r>
    </w:p>
    <w:p w14:paraId="1A6C35CF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Possess excellent communication skills.</w:t>
      </w:r>
    </w:p>
    <w:p w14:paraId="445915EC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Positively and actively participate in all aspects of your work, training and skills acquisition.</w:t>
      </w:r>
    </w:p>
    <w:p w14:paraId="28AAE2C4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Treat your workers, colleagues, mentors, managers and all other stakeholders with respect.</w:t>
      </w:r>
    </w:p>
    <w:p w14:paraId="3ECA3F7C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Maintain a basic knowledge and level of I.T. skills.</w:t>
      </w:r>
    </w:p>
    <w:p w14:paraId="6FF2606B" w14:textId="77777777" w:rsidR="00D14C4C" w:rsidRPr="005B4B8D" w:rsidRDefault="00D14C4C" w:rsidP="005B4B8D">
      <w:pPr>
        <w:pStyle w:val="ListParagraph"/>
        <w:numPr>
          <w:ilvl w:val="0"/>
          <w:numId w:val="11"/>
        </w:numPr>
        <w:rPr>
          <w:lang w:val="en-GB" w:eastAsia="en-GB"/>
        </w:rPr>
      </w:pPr>
      <w:r w:rsidRPr="005B4B8D">
        <w:rPr>
          <w:lang w:val="en-GB" w:eastAsia="en-GB"/>
        </w:rPr>
        <w:t>Have a willingness to work across the SE of England should the Company require you to do so.</w:t>
      </w:r>
    </w:p>
    <w:p w14:paraId="08EF5030" w14:textId="77777777" w:rsidR="005B4B8D" w:rsidRDefault="005B4B8D" w:rsidP="00D14C4C">
      <w:pPr>
        <w:rPr>
          <w:lang w:val="en-GB" w:eastAsia="en-GB"/>
        </w:rPr>
      </w:pPr>
    </w:p>
    <w:p w14:paraId="1D9D2C15" w14:textId="45F5FCC8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Experience:</w:t>
      </w:r>
    </w:p>
    <w:p w14:paraId="31B0F553" w14:textId="77777777" w:rsidR="00D14C4C" w:rsidRPr="005B4B8D" w:rsidRDefault="00D14C4C" w:rsidP="005B4B8D">
      <w:pPr>
        <w:pStyle w:val="ListParagraph"/>
        <w:numPr>
          <w:ilvl w:val="0"/>
          <w:numId w:val="12"/>
        </w:numPr>
        <w:rPr>
          <w:lang w:val="en-GB" w:eastAsia="en-GB"/>
        </w:rPr>
      </w:pPr>
      <w:r w:rsidRPr="005B4B8D">
        <w:rPr>
          <w:lang w:val="en-GB" w:eastAsia="en-GB"/>
        </w:rPr>
        <w:t>Construction: 5 years (Preferred)</w:t>
      </w:r>
    </w:p>
    <w:p w14:paraId="6CC046DE" w14:textId="77777777" w:rsidR="00D14C4C" w:rsidRPr="005B4B8D" w:rsidRDefault="00D14C4C" w:rsidP="005B4B8D">
      <w:pPr>
        <w:pStyle w:val="ListParagraph"/>
        <w:numPr>
          <w:ilvl w:val="0"/>
          <w:numId w:val="12"/>
        </w:numPr>
        <w:rPr>
          <w:lang w:val="en-GB" w:eastAsia="en-GB"/>
        </w:rPr>
      </w:pPr>
      <w:r w:rsidRPr="005B4B8D">
        <w:rPr>
          <w:lang w:val="en-GB" w:eastAsia="en-GB"/>
        </w:rPr>
        <w:t>Supervisor: 2 years (Preferred)</w:t>
      </w:r>
    </w:p>
    <w:p w14:paraId="276BAB0F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Licence:</w:t>
      </w:r>
    </w:p>
    <w:p w14:paraId="688E3464" w14:textId="77777777" w:rsidR="00D14C4C" w:rsidRPr="005B4B8D" w:rsidRDefault="00D14C4C" w:rsidP="005B4B8D">
      <w:pPr>
        <w:pStyle w:val="ListParagraph"/>
        <w:numPr>
          <w:ilvl w:val="0"/>
          <w:numId w:val="13"/>
        </w:numPr>
        <w:rPr>
          <w:lang w:val="en-GB" w:eastAsia="en-GB"/>
        </w:rPr>
      </w:pPr>
      <w:r w:rsidRPr="005B4B8D">
        <w:rPr>
          <w:lang w:val="en-GB" w:eastAsia="en-GB"/>
        </w:rPr>
        <w:t>Driving License (Required)</w:t>
      </w:r>
    </w:p>
    <w:p w14:paraId="327CC748" w14:textId="77777777" w:rsidR="00D14C4C" w:rsidRPr="005B4B8D" w:rsidRDefault="00D14C4C" w:rsidP="005B4B8D">
      <w:pPr>
        <w:pStyle w:val="ListParagraph"/>
        <w:numPr>
          <w:ilvl w:val="0"/>
          <w:numId w:val="13"/>
        </w:numPr>
        <w:rPr>
          <w:lang w:val="en-GB" w:eastAsia="en-GB"/>
        </w:rPr>
      </w:pPr>
      <w:r w:rsidRPr="005B4B8D">
        <w:rPr>
          <w:lang w:val="en-GB" w:eastAsia="en-GB"/>
        </w:rPr>
        <w:t>SSSTS &amp; SMSTS (Preferred)</w:t>
      </w:r>
    </w:p>
    <w:p w14:paraId="25AD9F98" w14:textId="171189FD" w:rsidR="00D14C4C" w:rsidRPr="005C053A" w:rsidRDefault="00D14C4C" w:rsidP="005C053A">
      <w:pPr>
        <w:pStyle w:val="ListParagraph"/>
        <w:numPr>
          <w:ilvl w:val="0"/>
          <w:numId w:val="13"/>
        </w:numPr>
        <w:rPr>
          <w:lang w:val="en-GB" w:eastAsia="en-GB"/>
        </w:rPr>
      </w:pPr>
      <w:r w:rsidRPr="005B4B8D">
        <w:rPr>
          <w:lang w:val="en-GB" w:eastAsia="en-GB"/>
        </w:rPr>
        <w:t>First Aid at Work (Preferred)</w:t>
      </w:r>
    </w:p>
    <w:p w14:paraId="10D0414B" w14:textId="77777777" w:rsidR="00D14C4C" w:rsidRPr="00D14C4C" w:rsidRDefault="00D14C4C" w:rsidP="00D14C4C">
      <w:pPr>
        <w:rPr>
          <w:lang w:val="en-GB" w:eastAsia="en-GB"/>
        </w:rPr>
      </w:pPr>
      <w:r w:rsidRPr="00D14C4C">
        <w:rPr>
          <w:lang w:val="en-GB" w:eastAsia="en-GB"/>
        </w:rPr>
        <w:t>Experience:</w:t>
      </w:r>
    </w:p>
    <w:p w14:paraId="2065A121" w14:textId="77777777" w:rsidR="00D14C4C" w:rsidRPr="005C053A" w:rsidRDefault="00D14C4C" w:rsidP="005C053A">
      <w:pPr>
        <w:pStyle w:val="ListParagraph"/>
        <w:numPr>
          <w:ilvl w:val="0"/>
          <w:numId w:val="14"/>
        </w:numPr>
        <w:rPr>
          <w:lang w:val="en-GB" w:eastAsia="en-GB"/>
        </w:rPr>
      </w:pPr>
      <w:r w:rsidRPr="005C053A">
        <w:rPr>
          <w:lang w:val="en-GB" w:eastAsia="en-GB"/>
        </w:rPr>
        <w:t>Management: 2 years (Required)</w:t>
      </w:r>
    </w:p>
    <w:p w14:paraId="49DF9282" w14:textId="77777777" w:rsidR="00D14C4C" w:rsidRPr="00D14C4C" w:rsidRDefault="00D14C4C" w:rsidP="00D14C4C"/>
    <w:sectPr w:rsidR="00D14C4C" w:rsidRPr="00D14C4C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305A3" w14:textId="77777777" w:rsidR="00CB5612" w:rsidRDefault="00CB5612" w:rsidP="000C45FF">
      <w:r>
        <w:separator/>
      </w:r>
    </w:p>
  </w:endnote>
  <w:endnote w:type="continuationSeparator" w:id="0">
    <w:p w14:paraId="00B9B7A0" w14:textId="77777777" w:rsidR="00CB5612" w:rsidRDefault="00CB56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EA69" w14:textId="77777777" w:rsidR="00CB5612" w:rsidRDefault="00CB5612" w:rsidP="000C45FF">
      <w:r>
        <w:separator/>
      </w:r>
    </w:p>
  </w:footnote>
  <w:footnote w:type="continuationSeparator" w:id="0">
    <w:p w14:paraId="204F8C19" w14:textId="77777777" w:rsidR="00CB5612" w:rsidRDefault="00CB561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A31"/>
    <w:multiLevelType w:val="hybridMultilevel"/>
    <w:tmpl w:val="57EA0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775F"/>
    <w:multiLevelType w:val="multilevel"/>
    <w:tmpl w:val="925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D0255"/>
    <w:multiLevelType w:val="multilevel"/>
    <w:tmpl w:val="568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02D0"/>
    <w:multiLevelType w:val="hybridMultilevel"/>
    <w:tmpl w:val="5238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A224F"/>
    <w:multiLevelType w:val="multilevel"/>
    <w:tmpl w:val="B744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5171A"/>
    <w:multiLevelType w:val="hybridMultilevel"/>
    <w:tmpl w:val="0DFCE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73564"/>
    <w:multiLevelType w:val="hybridMultilevel"/>
    <w:tmpl w:val="F348D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32AC8"/>
    <w:multiLevelType w:val="multilevel"/>
    <w:tmpl w:val="C8B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55399"/>
    <w:multiLevelType w:val="hybridMultilevel"/>
    <w:tmpl w:val="9A28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17F79"/>
    <w:multiLevelType w:val="hybridMultilevel"/>
    <w:tmpl w:val="1314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24B6"/>
    <w:multiLevelType w:val="multilevel"/>
    <w:tmpl w:val="262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31F60"/>
    <w:multiLevelType w:val="hybridMultilevel"/>
    <w:tmpl w:val="4E4E7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36EB5"/>
    <w:multiLevelType w:val="multilevel"/>
    <w:tmpl w:val="BFC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67B83"/>
    <w:multiLevelType w:val="multilevel"/>
    <w:tmpl w:val="239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7"/>
    <w:rsid w:val="00004BA8"/>
    <w:rsid w:val="00036450"/>
    <w:rsid w:val="00094499"/>
    <w:rsid w:val="000C45FF"/>
    <w:rsid w:val="000E3FD1"/>
    <w:rsid w:val="00112054"/>
    <w:rsid w:val="00136AF0"/>
    <w:rsid w:val="001525E1"/>
    <w:rsid w:val="00180329"/>
    <w:rsid w:val="0019001F"/>
    <w:rsid w:val="001A74A5"/>
    <w:rsid w:val="001B2ABD"/>
    <w:rsid w:val="001E0391"/>
    <w:rsid w:val="001E1759"/>
    <w:rsid w:val="001F1ECC"/>
    <w:rsid w:val="0020794E"/>
    <w:rsid w:val="00215CE7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B24D7"/>
    <w:rsid w:val="003E591E"/>
    <w:rsid w:val="004071FC"/>
    <w:rsid w:val="00442AFD"/>
    <w:rsid w:val="00445947"/>
    <w:rsid w:val="004813B3"/>
    <w:rsid w:val="004822E7"/>
    <w:rsid w:val="00496591"/>
    <w:rsid w:val="004C63E4"/>
    <w:rsid w:val="004D3011"/>
    <w:rsid w:val="004D6C39"/>
    <w:rsid w:val="004F1DDF"/>
    <w:rsid w:val="004F77DD"/>
    <w:rsid w:val="00504FBF"/>
    <w:rsid w:val="005262AC"/>
    <w:rsid w:val="00527A0D"/>
    <w:rsid w:val="005955CA"/>
    <w:rsid w:val="005B4B8D"/>
    <w:rsid w:val="005C053A"/>
    <w:rsid w:val="005D4FE3"/>
    <w:rsid w:val="005E39D5"/>
    <w:rsid w:val="00600670"/>
    <w:rsid w:val="006106A0"/>
    <w:rsid w:val="0062123A"/>
    <w:rsid w:val="00624CEB"/>
    <w:rsid w:val="00626FEB"/>
    <w:rsid w:val="00646E75"/>
    <w:rsid w:val="006771D0"/>
    <w:rsid w:val="00715FCB"/>
    <w:rsid w:val="00743101"/>
    <w:rsid w:val="007775E1"/>
    <w:rsid w:val="007867A0"/>
    <w:rsid w:val="007927F5"/>
    <w:rsid w:val="00802CA0"/>
    <w:rsid w:val="00897ADE"/>
    <w:rsid w:val="008B3006"/>
    <w:rsid w:val="00912276"/>
    <w:rsid w:val="009260CD"/>
    <w:rsid w:val="00952C25"/>
    <w:rsid w:val="009A1B6A"/>
    <w:rsid w:val="009A5251"/>
    <w:rsid w:val="009D7838"/>
    <w:rsid w:val="009F5C16"/>
    <w:rsid w:val="00A04191"/>
    <w:rsid w:val="00A1545F"/>
    <w:rsid w:val="00A2118D"/>
    <w:rsid w:val="00A3509A"/>
    <w:rsid w:val="00A763DA"/>
    <w:rsid w:val="00AD3E7D"/>
    <w:rsid w:val="00AD76E2"/>
    <w:rsid w:val="00B20152"/>
    <w:rsid w:val="00B359E4"/>
    <w:rsid w:val="00B57D98"/>
    <w:rsid w:val="00B70850"/>
    <w:rsid w:val="00C066B6"/>
    <w:rsid w:val="00C37BA1"/>
    <w:rsid w:val="00C44230"/>
    <w:rsid w:val="00C4674C"/>
    <w:rsid w:val="00C506CF"/>
    <w:rsid w:val="00C72BED"/>
    <w:rsid w:val="00C9578B"/>
    <w:rsid w:val="00CB0055"/>
    <w:rsid w:val="00CB5612"/>
    <w:rsid w:val="00CD5352"/>
    <w:rsid w:val="00D03132"/>
    <w:rsid w:val="00D044AD"/>
    <w:rsid w:val="00D14C4C"/>
    <w:rsid w:val="00D2522B"/>
    <w:rsid w:val="00D422DE"/>
    <w:rsid w:val="00D46AC3"/>
    <w:rsid w:val="00D5459D"/>
    <w:rsid w:val="00D92E19"/>
    <w:rsid w:val="00D97A52"/>
    <w:rsid w:val="00DA1F4D"/>
    <w:rsid w:val="00DB2B08"/>
    <w:rsid w:val="00DD172A"/>
    <w:rsid w:val="00E00D4F"/>
    <w:rsid w:val="00E24D92"/>
    <w:rsid w:val="00E25A26"/>
    <w:rsid w:val="00E4381A"/>
    <w:rsid w:val="00E55D74"/>
    <w:rsid w:val="00E72D98"/>
    <w:rsid w:val="00E85E44"/>
    <w:rsid w:val="00E92350"/>
    <w:rsid w:val="00EE2DC4"/>
    <w:rsid w:val="00EF0401"/>
    <w:rsid w:val="00F203AB"/>
    <w:rsid w:val="00F536E5"/>
    <w:rsid w:val="00F60274"/>
    <w:rsid w:val="00F64D3E"/>
    <w:rsid w:val="00F77FB9"/>
    <w:rsid w:val="00F9578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EC5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215C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C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15CE7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15CE7"/>
    <w:rPr>
      <w:rFonts w:asciiTheme="majorHAnsi" w:eastAsiaTheme="majorEastAsia" w:hAnsiTheme="majorHAnsi" w:cstheme="majorBidi"/>
      <w:color w:val="345C7D" w:themeColor="accent1" w:themeShade="7F"/>
      <w:sz w:val="18"/>
      <w:szCs w:val="2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215CE7"/>
    <w:pPr>
      <w:spacing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sid w:val="00215CE7"/>
    <w:rPr>
      <w:rFonts w:eastAsiaTheme="minorHAnsi"/>
      <w:color w:val="FFFFFF" w:themeColor="background1"/>
      <w:lang w:eastAsia="en-US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15CE7"/>
    <w:pPr>
      <w:spacing w:line="264" w:lineRule="auto"/>
      <w:jc w:val="center"/>
    </w:pPr>
    <w:rPr>
      <w:rFonts w:eastAsiaTheme="minorHAnsi"/>
      <w:b/>
      <w:color w:val="FFFFFF" w:themeColor="background1"/>
      <w:sz w:val="24"/>
      <w:szCs w:val="24"/>
      <w:lang w:eastAsia="en-US"/>
    </w:rPr>
  </w:style>
  <w:style w:type="character" w:customStyle="1" w:styleId="Contact2Char">
    <w:name w:val="Contact2 Char"/>
    <w:basedOn w:val="DefaultParagraphFont"/>
    <w:link w:val="Contact2"/>
    <w:uiPriority w:val="29"/>
    <w:rsid w:val="00215CE7"/>
    <w:rPr>
      <w:rFonts w:eastAsiaTheme="minorHAnsi"/>
      <w:b/>
      <w:color w:val="FFFFFF" w:themeColor="background1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24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C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D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.aiki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74320806248104"/>
          <c:y val="2.0202020202020204E-2"/>
          <c:w val="0.72256791937518972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IT&amp; 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Networks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0.2</c:v>
                </c:pt>
                <c:pt idx="2">
                  <c:v>0.4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E0A36E1111401292316C2641875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003AF-38ED-4D4F-9ED9-50B3596B99EC}"/>
      </w:docPartPr>
      <w:docPartBody>
        <w:p w:rsidR="0083704B" w:rsidRDefault="00C51DA3">
          <w:pPr>
            <w:pStyle w:val="E6E0A36E1111401292316C26418752B7"/>
          </w:pPr>
          <w:r w:rsidRPr="00CB0055">
            <w:t>Hobbies</w:t>
          </w:r>
        </w:p>
      </w:docPartBody>
    </w:docPart>
    <w:docPart>
      <w:docPartPr>
        <w:name w:val="5C39665EAF75474791DEA0A361FF5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8A416-A7D0-434C-A879-50167E38501B}"/>
      </w:docPartPr>
      <w:docPartBody>
        <w:p w:rsidR="0083704B" w:rsidRDefault="00C51DA3">
          <w:pPr>
            <w:pStyle w:val="5C39665EAF75474791DEA0A361FF53DB"/>
          </w:pPr>
          <w:r w:rsidRPr="004D3011">
            <w:t>Hobby #1</w:t>
          </w:r>
        </w:p>
      </w:docPartBody>
    </w:docPart>
    <w:docPart>
      <w:docPartPr>
        <w:name w:val="EFB78C72E7434FBBB52D819FF2B1A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FC2C-B44F-4B16-B694-8BA3AB3179DA}"/>
      </w:docPartPr>
      <w:docPartBody>
        <w:p w:rsidR="0083704B" w:rsidRDefault="00C51DA3">
          <w:pPr>
            <w:pStyle w:val="EFB78C72E7434FBBB52D819FF2B1A18E"/>
          </w:pPr>
          <w:r w:rsidRPr="004D3011">
            <w:t>Hobby #2</w:t>
          </w:r>
        </w:p>
      </w:docPartBody>
    </w:docPart>
    <w:docPart>
      <w:docPartPr>
        <w:name w:val="6AE2B31C7C2548AF90B28C2EA31D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72EFE-C673-486A-90E6-512D6A4764BD}"/>
      </w:docPartPr>
      <w:docPartBody>
        <w:p w:rsidR="0083704B" w:rsidRDefault="00C51DA3">
          <w:pPr>
            <w:pStyle w:val="6AE2B31C7C2548AF90B28C2EA31DF114"/>
          </w:pPr>
          <w:r w:rsidRPr="004D3011">
            <w:t>Hobby #3</w:t>
          </w:r>
        </w:p>
      </w:docPartBody>
    </w:docPart>
    <w:docPart>
      <w:docPartPr>
        <w:name w:val="CC1430E9723547DF9FE08DB70ACF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E0ACC-BC69-4178-8934-A3DCF700144E}"/>
      </w:docPartPr>
      <w:docPartBody>
        <w:p w:rsidR="0083704B" w:rsidRDefault="00C51DA3">
          <w:pPr>
            <w:pStyle w:val="CC1430E9723547DF9FE08DB70ACF4DF4"/>
          </w:pPr>
          <w:r w:rsidRPr="004D3011">
            <w:t>Hobby #4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57"/>
    <w:rsid w:val="0083704B"/>
    <w:rsid w:val="00B66E57"/>
    <w:rsid w:val="00C5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B7BA08E854E45A6887DDD7EBBE6C1">
    <w:name w:val="A4BB7BA08E854E45A6887DDD7EBBE6C1"/>
  </w:style>
  <w:style w:type="paragraph" w:customStyle="1" w:styleId="B6498AE1829848C9AA4399F24DF80962">
    <w:name w:val="B6498AE1829848C9AA4399F24DF80962"/>
  </w:style>
  <w:style w:type="paragraph" w:customStyle="1" w:styleId="D6C2473FB2514627971C584F39D4A052">
    <w:name w:val="D6C2473FB2514627971C584F39D4A052"/>
  </w:style>
  <w:style w:type="paragraph" w:customStyle="1" w:styleId="68AB49570CFC416883D451B5B6F1942D">
    <w:name w:val="68AB49570CFC416883D451B5B6F1942D"/>
  </w:style>
  <w:style w:type="paragraph" w:customStyle="1" w:styleId="0B040F9A70094C0D93603742F88C61A8">
    <w:name w:val="0B040F9A70094C0D93603742F88C61A8"/>
  </w:style>
  <w:style w:type="paragraph" w:customStyle="1" w:styleId="1CC3D9D460694924BFE56339213200BB">
    <w:name w:val="1CC3D9D460694924BFE56339213200BB"/>
  </w:style>
  <w:style w:type="paragraph" w:customStyle="1" w:styleId="94BF8608EA0A4AF4A38902A72942649D">
    <w:name w:val="94BF8608EA0A4AF4A38902A72942649D"/>
  </w:style>
  <w:style w:type="paragraph" w:customStyle="1" w:styleId="A765B9CD6BAB401AAC8C2A51027A43F2">
    <w:name w:val="A765B9CD6BAB401AAC8C2A51027A43F2"/>
  </w:style>
  <w:style w:type="paragraph" w:customStyle="1" w:styleId="9FB3B62C134D4A589002C6CC8F376D5D">
    <w:name w:val="9FB3B62C134D4A589002C6CC8F376D5D"/>
  </w:style>
  <w:style w:type="paragraph" w:customStyle="1" w:styleId="BADEC122BB9943E3841A0183D1FF0A82">
    <w:name w:val="BADEC122BB9943E3841A0183D1FF0A82"/>
  </w:style>
  <w:style w:type="character" w:styleId="Hyperlink">
    <w:name w:val="Hyperlink"/>
    <w:basedOn w:val="DefaultParagraphFont"/>
    <w:uiPriority w:val="99"/>
    <w:unhideWhenUsed/>
    <w:rsid w:val="00B66E57"/>
    <w:rPr>
      <w:color w:val="C45911" w:themeColor="accent2" w:themeShade="BF"/>
      <w:u w:val="single"/>
    </w:rPr>
  </w:style>
  <w:style w:type="paragraph" w:customStyle="1" w:styleId="62320F37131A4E49BEF8F992EF03BDEA">
    <w:name w:val="62320F37131A4E49BEF8F992EF03BDEA"/>
  </w:style>
  <w:style w:type="paragraph" w:customStyle="1" w:styleId="E6E0A36E1111401292316C26418752B7">
    <w:name w:val="E6E0A36E1111401292316C26418752B7"/>
  </w:style>
  <w:style w:type="paragraph" w:customStyle="1" w:styleId="5C39665EAF75474791DEA0A361FF53DB">
    <w:name w:val="5C39665EAF75474791DEA0A361FF53DB"/>
  </w:style>
  <w:style w:type="paragraph" w:customStyle="1" w:styleId="EFB78C72E7434FBBB52D819FF2B1A18E">
    <w:name w:val="EFB78C72E7434FBBB52D819FF2B1A18E"/>
  </w:style>
  <w:style w:type="paragraph" w:customStyle="1" w:styleId="6AE2B31C7C2548AF90B28C2EA31DF114">
    <w:name w:val="6AE2B31C7C2548AF90B28C2EA31DF114"/>
  </w:style>
  <w:style w:type="paragraph" w:customStyle="1" w:styleId="CC1430E9723547DF9FE08DB70ACF4DF4">
    <w:name w:val="CC1430E9723547DF9FE08DB70ACF4DF4"/>
  </w:style>
  <w:style w:type="paragraph" w:customStyle="1" w:styleId="327AEFC639424E5B9B03861F1F04B484">
    <w:name w:val="327AEFC639424E5B9B03861F1F04B484"/>
  </w:style>
  <w:style w:type="paragraph" w:customStyle="1" w:styleId="E66ED8CC61AB45AEAABD63BA7B241D1F">
    <w:name w:val="E66ED8CC61AB45AEAABD63BA7B241D1F"/>
  </w:style>
  <w:style w:type="paragraph" w:customStyle="1" w:styleId="AA23B2CDFAD549478C049D40091E32AC">
    <w:name w:val="AA23B2CDFAD549478C049D40091E32AC"/>
  </w:style>
  <w:style w:type="paragraph" w:customStyle="1" w:styleId="BA69C0302E0C4CFB82C9127D1FC7D2E6">
    <w:name w:val="BA69C0302E0C4CFB82C9127D1FC7D2E6"/>
  </w:style>
  <w:style w:type="paragraph" w:customStyle="1" w:styleId="2C0AD12A453B490193861DB85C7541EF">
    <w:name w:val="2C0AD12A453B490193861DB85C7541EF"/>
  </w:style>
  <w:style w:type="paragraph" w:customStyle="1" w:styleId="7A80707DF1EF43518298E121A1EE9F91">
    <w:name w:val="7A80707DF1EF43518298E121A1EE9F91"/>
  </w:style>
  <w:style w:type="paragraph" w:customStyle="1" w:styleId="E2222ECD5B5C4AE59EEAECE84EF8EE78">
    <w:name w:val="E2222ECD5B5C4AE59EEAECE84EF8EE78"/>
  </w:style>
  <w:style w:type="paragraph" w:customStyle="1" w:styleId="5CA291BD21034BDA9120A34D77538771">
    <w:name w:val="5CA291BD21034BDA9120A34D77538771"/>
  </w:style>
  <w:style w:type="paragraph" w:customStyle="1" w:styleId="1DCF8678A7CA4ED683594C357B57216D">
    <w:name w:val="1DCF8678A7CA4ED683594C357B57216D"/>
  </w:style>
  <w:style w:type="paragraph" w:customStyle="1" w:styleId="BC89A3CFF3194F5CACC6DCF1FE8DD0CB">
    <w:name w:val="BC89A3CFF3194F5CACC6DCF1FE8DD0CB"/>
  </w:style>
  <w:style w:type="paragraph" w:customStyle="1" w:styleId="D3366C4D9F73478CA70E27F6C068F953">
    <w:name w:val="D3366C4D9F73478CA70E27F6C068F953"/>
  </w:style>
  <w:style w:type="paragraph" w:customStyle="1" w:styleId="8BBC9213E9614FC3A4C7E1F7F8485E92">
    <w:name w:val="8BBC9213E9614FC3A4C7E1F7F8485E92"/>
  </w:style>
  <w:style w:type="paragraph" w:customStyle="1" w:styleId="B7929EC1DAF746A5A27D30A16D70032E">
    <w:name w:val="B7929EC1DAF746A5A27D30A16D70032E"/>
  </w:style>
  <w:style w:type="paragraph" w:customStyle="1" w:styleId="3DA87378255B4DCA81040175BCDBAAFD">
    <w:name w:val="3DA87378255B4DCA81040175BCDBAAFD"/>
  </w:style>
  <w:style w:type="paragraph" w:customStyle="1" w:styleId="E5C97F223F6F43C895B37DF2A8A28F82">
    <w:name w:val="E5C97F223F6F43C895B37DF2A8A28F82"/>
  </w:style>
  <w:style w:type="paragraph" w:customStyle="1" w:styleId="ED6CAF8461C94523832AE589AF15293A">
    <w:name w:val="ED6CAF8461C94523832AE589AF15293A"/>
  </w:style>
  <w:style w:type="paragraph" w:customStyle="1" w:styleId="01DBCE8679BF4E758E586A501BE5C304">
    <w:name w:val="01DBCE8679BF4E758E586A501BE5C304"/>
  </w:style>
  <w:style w:type="paragraph" w:customStyle="1" w:styleId="D8401EE059254785BA121C5827C2F78E">
    <w:name w:val="D8401EE059254785BA121C5827C2F78E"/>
  </w:style>
  <w:style w:type="paragraph" w:customStyle="1" w:styleId="008FFD35047B4376BEE6D877C631444C">
    <w:name w:val="008FFD35047B4376BEE6D877C631444C"/>
  </w:style>
  <w:style w:type="paragraph" w:customStyle="1" w:styleId="EA66B2ED80C94B7E8C758BC1BA6B007B">
    <w:name w:val="EA66B2ED80C94B7E8C758BC1BA6B007B"/>
  </w:style>
  <w:style w:type="paragraph" w:customStyle="1" w:styleId="DBFA38AE22DE496AB766B1B2C06E44EA">
    <w:name w:val="DBFA38AE22DE496AB766B1B2C06E44EA"/>
  </w:style>
  <w:style w:type="paragraph" w:customStyle="1" w:styleId="A36E0C0E5C7F4E9ABD488376FDC02C02">
    <w:name w:val="A36E0C0E5C7F4E9ABD488376FDC02C02"/>
  </w:style>
  <w:style w:type="paragraph" w:customStyle="1" w:styleId="F1F7D7E617624CD596A8C0086D4D8AE3">
    <w:name w:val="F1F7D7E617624CD596A8C0086D4D8AE3"/>
  </w:style>
  <w:style w:type="paragraph" w:customStyle="1" w:styleId="FD0645826B0F4452AF6A5F9EFE80E12E">
    <w:name w:val="FD0645826B0F4452AF6A5F9EFE80E1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0117B80D2C1495A8F7B562CD510C708">
    <w:name w:val="80117B80D2C1495A8F7B562CD510C708"/>
  </w:style>
  <w:style w:type="paragraph" w:customStyle="1" w:styleId="448E2DEAB64F48809B466F98D6D79B71">
    <w:name w:val="448E2DEAB64F48809B466F98D6D79B71"/>
    <w:rsid w:val="00B66E57"/>
  </w:style>
  <w:style w:type="paragraph" w:customStyle="1" w:styleId="551F6E70311F4E2CBDD9332496F776C4">
    <w:name w:val="551F6E70311F4E2CBDD9332496F776C4"/>
    <w:rsid w:val="00B66E57"/>
  </w:style>
  <w:style w:type="paragraph" w:customStyle="1" w:styleId="66CB44F221274BCCBD726109C98E78F2">
    <w:name w:val="66CB44F221274BCCBD726109C98E78F2"/>
    <w:rsid w:val="00B66E57"/>
  </w:style>
  <w:style w:type="paragraph" w:customStyle="1" w:styleId="7B3991579D5E4C05AFE57C9F4A9DFAF4">
    <w:name w:val="7B3991579D5E4C05AFE57C9F4A9DFAF4"/>
    <w:rsid w:val="00B66E57"/>
  </w:style>
  <w:style w:type="paragraph" w:customStyle="1" w:styleId="B4002E00E6704D589C8FFC2A2850CEEF">
    <w:name w:val="B4002E00E6704D589C8FFC2A2850CEEF"/>
    <w:rsid w:val="00B66E57"/>
  </w:style>
  <w:style w:type="paragraph" w:customStyle="1" w:styleId="C25A67CE5D104BE5AEBB0208E72F390B">
    <w:name w:val="C25A67CE5D104BE5AEBB0208E72F390B"/>
    <w:rsid w:val="00B66E57"/>
  </w:style>
  <w:style w:type="paragraph" w:customStyle="1" w:styleId="E69308F7E2FE4DE5A8FEC4FD8B0BFB4B">
    <w:name w:val="E69308F7E2FE4DE5A8FEC4FD8B0BFB4B"/>
    <w:rsid w:val="00B66E57"/>
  </w:style>
  <w:style w:type="paragraph" w:customStyle="1" w:styleId="EBDD1D58572E4BFBA50779C192A43255">
    <w:name w:val="EBDD1D58572E4BFBA50779C192A43255"/>
    <w:rsid w:val="00B66E57"/>
  </w:style>
  <w:style w:type="paragraph" w:customStyle="1" w:styleId="EF5477E5A12A40AB99639D1683B3DD4C">
    <w:name w:val="EF5477E5A12A40AB99639D1683B3DD4C"/>
    <w:rsid w:val="00B66E57"/>
  </w:style>
  <w:style w:type="paragraph" w:customStyle="1" w:styleId="E31E7C55A23C4843B4F24C3858080B80">
    <w:name w:val="E31E7C55A23C4843B4F24C3858080B80"/>
    <w:rsid w:val="00B66E57"/>
  </w:style>
  <w:style w:type="paragraph" w:customStyle="1" w:styleId="00C18685193347F8811D473B34193F0D">
    <w:name w:val="00C18685193347F8811D473B34193F0D"/>
    <w:rsid w:val="00B66E57"/>
  </w:style>
  <w:style w:type="paragraph" w:customStyle="1" w:styleId="D1FEF21A1C164048907A19B29DA205ED">
    <w:name w:val="D1FEF21A1C164048907A19B29DA205ED"/>
    <w:rsid w:val="00B66E57"/>
  </w:style>
  <w:style w:type="paragraph" w:customStyle="1" w:styleId="BEA80FB1919B4589955589496C9FD6BF">
    <w:name w:val="BEA80FB1919B4589955589496C9FD6BF"/>
    <w:rsid w:val="00B66E57"/>
  </w:style>
  <w:style w:type="paragraph" w:customStyle="1" w:styleId="F711F5D882764174B524851BB1D579F3">
    <w:name w:val="F711F5D882764174B524851BB1D579F3"/>
    <w:rsid w:val="00B66E57"/>
  </w:style>
  <w:style w:type="paragraph" w:customStyle="1" w:styleId="01ACF63434DF45A48A69AA53FEF972F8">
    <w:name w:val="01ACF63434DF45A48A69AA53FEF972F8"/>
    <w:rsid w:val="00B66E57"/>
  </w:style>
  <w:style w:type="paragraph" w:customStyle="1" w:styleId="2B767FC59D254535A8ACA2C915B5CC5A">
    <w:name w:val="2B767FC59D254535A8ACA2C915B5CC5A"/>
    <w:rsid w:val="00B66E57"/>
  </w:style>
  <w:style w:type="paragraph" w:customStyle="1" w:styleId="57B1BBCE28AC4BDAA74573769B990E26">
    <w:name w:val="57B1BBCE28AC4BDAA74573769B990E26"/>
    <w:rsid w:val="00B66E57"/>
  </w:style>
  <w:style w:type="paragraph" w:customStyle="1" w:styleId="0F1B2F4CAEF8490781A1BA794C5B9405">
    <w:name w:val="0F1B2F4CAEF8490781A1BA794C5B9405"/>
    <w:rsid w:val="00B66E57"/>
  </w:style>
  <w:style w:type="paragraph" w:customStyle="1" w:styleId="19BEEAA2ABD642E798709B3389A4D2EF">
    <w:name w:val="19BEEAA2ABD642E798709B3389A4D2EF"/>
    <w:rsid w:val="00B66E57"/>
  </w:style>
  <w:style w:type="paragraph" w:customStyle="1" w:styleId="9DB76934A3794F6386F7FC99F956CFCB">
    <w:name w:val="9DB76934A3794F6386F7FC99F956CFCB"/>
    <w:rsid w:val="00B66E57"/>
  </w:style>
  <w:style w:type="paragraph" w:customStyle="1" w:styleId="A13696FF16DA48D2AFE226E0A9A6BFC5">
    <w:name w:val="A13696FF16DA48D2AFE226E0A9A6BFC5"/>
    <w:rsid w:val="00B66E57"/>
  </w:style>
  <w:style w:type="paragraph" w:customStyle="1" w:styleId="5E29C5D5D3454907AC24BDB77E4161DB">
    <w:name w:val="5E29C5D5D3454907AC24BDB77E4161DB"/>
    <w:rsid w:val="00B66E57"/>
  </w:style>
  <w:style w:type="paragraph" w:customStyle="1" w:styleId="280EA99216594CB387187C08E5FC58FC">
    <w:name w:val="280EA99216594CB387187C08E5FC58FC"/>
    <w:rsid w:val="00B66E57"/>
  </w:style>
  <w:style w:type="paragraph" w:customStyle="1" w:styleId="FBC4AB108C9144BCBADBA5752F162B7E">
    <w:name w:val="FBC4AB108C9144BCBADBA5752F162B7E"/>
    <w:rsid w:val="00B66E57"/>
  </w:style>
  <w:style w:type="paragraph" w:customStyle="1" w:styleId="B24CD206C80D4911A6EC3A48E65D065C">
    <w:name w:val="B24CD206C80D4911A6EC3A48E65D065C"/>
    <w:rsid w:val="00B66E57"/>
  </w:style>
  <w:style w:type="paragraph" w:customStyle="1" w:styleId="49E535A3971149BCAD562DCE8118B272">
    <w:name w:val="49E535A3971149BCAD562DCE8118B272"/>
    <w:rsid w:val="00B66E57"/>
  </w:style>
  <w:style w:type="paragraph" w:customStyle="1" w:styleId="B290B4EDDBD546D8A0511C04CFE11072">
    <w:name w:val="B290B4EDDBD546D8A0511C04CFE11072"/>
    <w:rsid w:val="00B66E57"/>
  </w:style>
  <w:style w:type="paragraph" w:customStyle="1" w:styleId="ED60B18E447647CDAAB40B140E314EAC">
    <w:name w:val="ED60B18E447647CDAAB40B140E314EAC"/>
    <w:rsid w:val="00B66E57"/>
  </w:style>
  <w:style w:type="paragraph" w:customStyle="1" w:styleId="21F0914B10584F9EB678F0265D87C233">
    <w:name w:val="21F0914B10584F9EB678F0265D87C233"/>
    <w:rsid w:val="00B66E57"/>
  </w:style>
  <w:style w:type="paragraph" w:customStyle="1" w:styleId="39258305D0FF43F39CC8E7AB9E8B6A9D">
    <w:name w:val="39258305D0FF43F39CC8E7AB9E8B6A9D"/>
    <w:rsid w:val="00B66E57"/>
  </w:style>
  <w:style w:type="paragraph" w:customStyle="1" w:styleId="FED46550B9994FA9A249115CEA1CD05F">
    <w:name w:val="FED46550B9994FA9A249115CEA1CD05F"/>
    <w:rsid w:val="00B66E57"/>
  </w:style>
  <w:style w:type="paragraph" w:customStyle="1" w:styleId="7D4673EFF5744B928CFB7D7ED9C14481">
    <w:name w:val="7D4673EFF5744B928CFB7D7ED9C14481"/>
    <w:rsid w:val="00B66E57"/>
  </w:style>
  <w:style w:type="paragraph" w:customStyle="1" w:styleId="70111FBCA74D493C84CFBF3BFF6EA729">
    <w:name w:val="70111FBCA74D493C84CFBF3BFF6EA729"/>
    <w:rsid w:val="00B66E57"/>
  </w:style>
  <w:style w:type="paragraph" w:customStyle="1" w:styleId="4C4490D012AD4B59AE6FF262A8ED5923">
    <w:name w:val="4C4490D012AD4B59AE6FF262A8ED5923"/>
    <w:rsid w:val="00B66E57"/>
  </w:style>
  <w:style w:type="paragraph" w:customStyle="1" w:styleId="E4C95525E144487B9F4113B81D01C712">
    <w:name w:val="E4C95525E144487B9F4113B81D01C712"/>
    <w:rsid w:val="00B66E57"/>
  </w:style>
  <w:style w:type="paragraph" w:customStyle="1" w:styleId="D6833271BDD244AB9BC2E4EB19139F34">
    <w:name w:val="D6833271BDD244AB9BC2E4EB19139F34"/>
    <w:rsid w:val="00B66E57"/>
  </w:style>
  <w:style w:type="paragraph" w:customStyle="1" w:styleId="650D20A694374483B40DD86BAEEF62EE">
    <w:name w:val="650D20A694374483B40DD86BAEEF62EE"/>
    <w:rsid w:val="00B66E57"/>
  </w:style>
  <w:style w:type="paragraph" w:customStyle="1" w:styleId="DDC4573717AD48EB84C9ED58FE0C871F">
    <w:name w:val="DDC4573717AD48EB84C9ED58FE0C871F"/>
    <w:rsid w:val="00B66E57"/>
  </w:style>
  <w:style w:type="paragraph" w:customStyle="1" w:styleId="04F3F1D7503B4D4B94668E4E53B33259">
    <w:name w:val="04F3F1D7503B4D4B94668E4E53B33259"/>
    <w:rsid w:val="00B66E57"/>
  </w:style>
  <w:style w:type="paragraph" w:customStyle="1" w:styleId="653416B6219B4454AA0E8C3E02DFA756">
    <w:name w:val="653416B6219B4454AA0E8C3E02DFA756"/>
    <w:rsid w:val="00B66E57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66E57"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sid w:val="00B66E57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AEF655E5566D4D1B92B1476DAC7F9727">
    <w:name w:val="AEF655E5566D4D1B92B1476DAC7F9727"/>
    <w:rsid w:val="00B66E57"/>
  </w:style>
  <w:style w:type="paragraph" w:customStyle="1" w:styleId="400209FBD7C1479CB158FF06A93751F8">
    <w:name w:val="400209FBD7C1479CB158FF06A93751F8"/>
    <w:rsid w:val="00B66E57"/>
  </w:style>
  <w:style w:type="paragraph" w:customStyle="1" w:styleId="F7144071754F4F5EB39F4235B553B5B6">
    <w:name w:val="F7144071754F4F5EB39F4235B553B5B6"/>
    <w:rsid w:val="00B66E57"/>
  </w:style>
  <w:style w:type="paragraph" w:customStyle="1" w:styleId="33E75119FB5E4040BDA29646AA8556D0">
    <w:name w:val="33E75119FB5E4040BDA29646AA8556D0"/>
    <w:rsid w:val="00B66E57"/>
  </w:style>
  <w:style w:type="paragraph" w:customStyle="1" w:styleId="B5C8EE742BFD4D658B9634CB6751507E">
    <w:name w:val="B5C8EE742BFD4D658B9634CB6751507E"/>
    <w:rsid w:val="00B66E57"/>
  </w:style>
  <w:style w:type="paragraph" w:customStyle="1" w:styleId="FB9DC49F0F3E48278D231BDA052CA748">
    <w:name w:val="FB9DC49F0F3E48278D231BDA052CA748"/>
    <w:rsid w:val="00B66E57"/>
  </w:style>
  <w:style w:type="paragraph" w:customStyle="1" w:styleId="2445816D2DE44452B9CD85C62F4602E8">
    <w:name w:val="2445816D2DE44452B9CD85C62F4602E8"/>
    <w:rsid w:val="00B66E57"/>
  </w:style>
  <w:style w:type="paragraph" w:customStyle="1" w:styleId="731ECA2774244B60A37BB16C3DEEB7B0">
    <w:name w:val="731ECA2774244B60A37BB16C3DEEB7B0"/>
    <w:rsid w:val="00B66E57"/>
  </w:style>
  <w:style w:type="paragraph" w:customStyle="1" w:styleId="B443EE73D1CB4BA9B50CAF4134C1BBDB">
    <w:name w:val="B443EE73D1CB4BA9B50CAF4134C1BBDB"/>
    <w:rsid w:val="00B66E57"/>
  </w:style>
  <w:style w:type="paragraph" w:customStyle="1" w:styleId="2DDCB228A2FA4DF8AD2B7844A5F05ED2">
    <w:name w:val="2DDCB228A2FA4DF8AD2B7844A5F05ED2"/>
    <w:rsid w:val="00B66E57"/>
  </w:style>
  <w:style w:type="paragraph" w:customStyle="1" w:styleId="F8DFCF3DD8FC441F87E9A5BE1718DD78">
    <w:name w:val="F8DFCF3DD8FC441F87E9A5BE1718DD78"/>
    <w:rsid w:val="00B66E57"/>
  </w:style>
  <w:style w:type="paragraph" w:customStyle="1" w:styleId="FFFEB5BF6F974F0CBC0C3F22D0A2734B">
    <w:name w:val="FFFEB5BF6F974F0CBC0C3F22D0A2734B"/>
    <w:rsid w:val="00B66E57"/>
  </w:style>
  <w:style w:type="paragraph" w:customStyle="1" w:styleId="41D31E06CEF644768DE9286A189DCC25">
    <w:name w:val="41D31E06CEF644768DE9286A189DCC25"/>
    <w:rsid w:val="00B66E57"/>
  </w:style>
  <w:style w:type="paragraph" w:customStyle="1" w:styleId="1893FA2370C346FDB663E2208C1E10A1">
    <w:name w:val="1893FA2370C346FDB663E2208C1E10A1"/>
    <w:rsid w:val="00B66E57"/>
  </w:style>
  <w:style w:type="paragraph" w:customStyle="1" w:styleId="D6E6A7C391334BB684A31E8E60B6E6C5">
    <w:name w:val="D6E6A7C391334BB684A31E8E60B6E6C5"/>
    <w:rsid w:val="00B66E57"/>
  </w:style>
  <w:style w:type="paragraph" w:customStyle="1" w:styleId="F6B11B0F05D0440FB1F465EED7F7E8E8">
    <w:name w:val="F6B11B0F05D0440FB1F465EED7F7E8E8"/>
    <w:rsid w:val="00B66E57"/>
  </w:style>
  <w:style w:type="paragraph" w:customStyle="1" w:styleId="19234E0271A64E9EA9A259544D9C1446">
    <w:name w:val="19234E0271A64E9EA9A259544D9C1446"/>
    <w:rsid w:val="00B66E57"/>
  </w:style>
  <w:style w:type="paragraph" w:customStyle="1" w:styleId="5370D58D247442DC82E425B4B61F9E00">
    <w:name w:val="5370D58D247442DC82E425B4B61F9E00"/>
    <w:rsid w:val="00B66E57"/>
  </w:style>
  <w:style w:type="paragraph" w:customStyle="1" w:styleId="3E838C8162824885BDC9EBB1DA1D4DDE">
    <w:name w:val="3E838C8162824885BDC9EBB1DA1D4DDE"/>
    <w:rsid w:val="00B66E57"/>
  </w:style>
  <w:style w:type="paragraph" w:customStyle="1" w:styleId="DAB42848FB7547E29660BDCE9945CC08">
    <w:name w:val="DAB42848FB7547E29660BDCE9945CC08"/>
    <w:rsid w:val="00B66E57"/>
  </w:style>
  <w:style w:type="paragraph" w:customStyle="1" w:styleId="C62A677E0CC34BA0AB78EF708B17AA74">
    <w:name w:val="C62A677E0CC34BA0AB78EF708B17AA74"/>
    <w:rsid w:val="00B66E57"/>
  </w:style>
  <w:style w:type="paragraph" w:customStyle="1" w:styleId="7EAE1CE668E74A69858CF97670664722">
    <w:name w:val="7EAE1CE668E74A69858CF97670664722"/>
    <w:rsid w:val="00B66E57"/>
  </w:style>
  <w:style w:type="paragraph" w:customStyle="1" w:styleId="794A8E6FA9E34BB98A66F714C5799493">
    <w:name w:val="794A8E6FA9E34BB98A66F714C5799493"/>
    <w:rsid w:val="00B66E57"/>
  </w:style>
  <w:style w:type="paragraph" w:customStyle="1" w:styleId="81556B94B4E34026B3EF6D6E177CA5EA">
    <w:name w:val="81556B94B4E34026B3EF6D6E177CA5EA"/>
    <w:rsid w:val="00B66E57"/>
  </w:style>
  <w:style w:type="paragraph" w:customStyle="1" w:styleId="952641E84F9349EEADA7149D2A92C920">
    <w:name w:val="952641E84F9349EEADA7149D2A92C920"/>
    <w:rsid w:val="00B66E57"/>
  </w:style>
  <w:style w:type="paragraph" w:customStyle="1" w:styleId="DD509818DE474CB188F6B738EDA609B5">
    <w:name w:val="DD509818DE474CB188F6B738EDA609B5"/>
    <w:rsid w:val="00B66E57"/>
  </w:style>
  <w:style w:type="paragraph" w:customStyle="1" w:styleId="E045996259F54CFCB569B8E9DD2892C9">
    <w:name w:val="E045996259F54CFCB569B8E9DD2892C9"/>
    <w:rsid w:val="00B66E57"/>
  </w:style>
  <w:style w:type="paragraph" w:customStyle="1" w:styleId="9F1168A6A4F6470F9C05CE6758A11DA3">
    <w:name w:val="9F1168A6A4F6470F9C05CE6758A11DA3"/>
    <w:rsid w:val="00B66E57"/>
  </w:style>
  <w:style w:type="paragraph" w:customStyle="1" w:styleId="01D1D42B6FD845BC8FCC0399DF787902">
    <w:name w:val="01D1D42B6FD845BC8FCC0399DF787902"/>
    <w:rsid w:val="00B66E57"/>
  </w:style>
  <w:style w:type="paragraph" w:customStyle="1" w:styleId="5467CD8872184CDBBC364BB356AEE658">
    <w:name w:val="5467CD8872184CDBBC364BB356AEE658"/>
    <w:rsid w:val="00B66E57"/>
  </w:style>
  <w:style w:type="paragraph" w:customStyle="1" w:styleId="EC129959891C4C42BFF62F15B48DB5F9">
    <w:name w:val="EC129959891C4C42BFF62F15B48DB5F9"/>
    <w:rsid w:val="00B66E57"/>
  </w:style>
  <w:style w:type="paragraph" w:customStyle="1" w:styleId="1F7388A137F844A392F8AC1542A38B4A">
    <w:name w:val="1F7388A137F844A392F8AC1542A38B4A"/>
    <w:rsid w:val="00B66E57"/>
  </w:style>
  <w:style w:type="paragraph" w:customStyle="1" w:styleId="5ACCB4FB671643E180DCE9DDB29190B5">
    <w:name w:val="5ACCB4FB671643E180DCE9DDB29190B5"/>
    <w:rsid w:val="00B66E57"/>
  </w:style>
  <w:style w:type="paragraph" w:customStyle="1" w:styleId="0B49186C0F1748D58B4EB5D2FBE06825">
    <w:name w:val="0B49186C0F1748D58B4EB5D2FBE06825"/>
    <w:rsid w:val="00B66E57"/>
  </w:style>
  <w:style w:type="paragraph" w:customStyle="1" w:styleId="24E7A70B43E740F696241920C07F6146">
    <w:name w:val="24E7A70B43E740F696241920C07F6146"/>
    <w:rsid w:val="00B66E57"/>
  </w:style>
  <w:style w:type="paragraph" w:customStyle="1" w:styleId="07839E7352BE441EB9DAAB030A95D5A8">
    <w:name w:val="07839E7352BE441EB9DAAB030A95D5A8"/>
    <w:rsid w:val="00B66E57"/>
  </w:style>
  <w:style w:type="paragraph" w:customStyle="1" w:styleId="A3007D7BC69D4D28867F21884E3F8A06">
    <w:name w:val="A3007D7BC69D4D28867F21884E3F8A06"/>
    <w:rsid w:val="00B66E57"/>
  </w:style>
  <w:style w:type="paragraph" w:customStyle="1" w:styleId="38223CA817CE489CA90EB108B3DABC21">
    <w:name w:val="38223CA817CE489CA90EB108B3DABC21"/>
    <w:rsid w:val="00B66E57"/>
  </w:style>
  <w:style w:type="paragraph" w:customStyle="1" w:styleId="16EDF999115F43B6917AB51CB2D9F6F7">
    <w:name w:val="16EDF999115F43B6917AB51CB2D9F6F7"/>
    <w:rsid w:val="00B66E57"/>
  </w:style>
  <w:style w:type="paragraph" w:customStyle="1" w:styleId="54751C3470FC4BC894DF890BF5250BDD">
    <w:name w:val="54751C3470FC4BC894DF890BF5250BDD"/>
    <w:rsid w:val="00B66E57"/>
  </w:style>
  <w:style w:type="paragraph" w:customStyle="1" w:styleId="46CA71A66A444BCDB6968A9392D84807">
    <w:name w:val="46CA71A66A444BCDB6968A9392D84807"/>
    <w:rsid w:val="00B66E57"/>
  </w:style>
  <w:style w:type="paragraph" w:customStyle="1" w:styleId="07FE18D5BDDE42FC956E542DE224DB0C">
    <w:name w:val="07FE18D5BDDE42FC956E542DE224DB0C"/>
    <w:rsid w:val="00B66E57"/>
  </w:style>
  <w:style w:type="paragraph" w:customStyle="1" w:styleId="5A8FBA1D1BB9443397C6D0202AE3BDFA">
    <w:name w:val="5A8FBA1D1BB9443397C6D0202AE3BDFA"/>
    <w:rsid w:val="00B66E57"/>
  </w:style>
  <w:style w:type="paragraph" w:customStyle="1" w:styleId="042EFF4B52DE41D1A462830F272FD5D4">
    <w:name w:val="042EFF4B52DE41D1A462830F272FD5D4"/>
    <w:rsid w:val="00B66E57"/>
  </w:style>
  <w:style w:type="paragraph" w:customStyle="1" w:styleId="CC9F00CA734A4A0E9F403EE96627FEFA">
    <w:name w:val="CC9F00CA734A4A0E9F403EE96627FEFA"/>
    <w:rsid w:val="00B66E57"/>
  </w:style>
  <w:style w:type="paragraph" w:customStyle="1" w:styleId="A061F2641FED4071971E2FE3213E1723">
    <w:name w:val="A061F2641FED4071971E2FE3213E1723"/>
    <w:rsid w:val="00B66E57"/>
  </w:style>
  <w:style w:type="paragraph" w:customStyle="1" w:styleId="79F2C0C0635147D4820949685A58D61C">
    <w:name w:val="79F2C0C0635147D4820949685A58D61C"/>
    <w:rsid w:val="00B66E57"/>
  </w:style>
  <w:style w:type="paragraph" w:customStyle="1" w:styleId="5D728FD0101A432EA8381B303372B2B3">
    <w:name w:val="5D728FD0101A432EA8381B303372B2B3"/>
    <w:rsid w:val="00B66E57"/>
  </w:style>
  <w:style w:type="paragraph" w:customStyle="1" w:styleId="2AFB805F37734F85985C7C1578BC2F33">
    <w:name w:val="2AFB805F37734F85985C7C1578BC2F33"/>
    <w:rsid w:val="00B66E57"/>
  </w:style>
  <w:style w:type="paragraph" w:customStyle="1" w:styleId="8679A9E44B594AA8B2C039749F9880A8">
    <w:name w:val="8679A9E44B594AA8B2C039749F9880A8"/>
    <w:rsid w:val="00B66E57"/>
  </w:style>
  <w:style w:type="paragraph" w:customStyle="1" w:styleId="3A7C0980CE0C4116AC7D547C462D1230">
    <w:name w:val="3A7C0980CE0C4116AC7D547C462D1230"/>
    <w:rsid w:val="00B66E57"/>
  </w:style>
  <w:style w:type="paragraph" w:customStyle="1" w:styleId="E0494316C36941BFB20A5AB2D04C0C93">
    <w:name w:val="E0494316C36941BFB20A5AB2D04C0C93"/>
    <w:rsid w:val="00B66E57"/>
  </w:style>
  <w:style w:type="paragraph" w:customStyle="1" w:styleId="9D34F1CECCA3455BB2D01BEF1217CCFA">
    <w:name w:val="9D34F1CECCA3455BB2D01BEF1217CCFA"/>
    <w:rsid w:val="00B66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E7F53888F5941B00A28DF485A8CCD" ma:contentTypeVersion="7" ma:contentTypeDescription="Create a new document." ma:contentTypeScope="" ma:versionID="59582ceeae5e9858508e0eaed149c125">
  <xsd:schema xmlns:xsd="http://www.w3.org/2001/XMLSchema" xmlns:xs="http://www.w3.org/2001/XMLSchema" xmlns:p="http://schemas.microsoft.com/office/2006/metadata/properties" xmlns:ns2="16500f0a-1af6-46c1-9ea3-1debcad149ad" xmlns:ns3="e5d8c475-c799-4569-828e-f99712c42212" targetNamespace="http://schemas.microsoft.com/office/2006/metadata/properties" ma:root="true" ma:fieldsID="51f46115fbdaf576c9060fa01dbe699a" ns2:_="" ns3:_="">
    <xsd:import namespace="16500f0a-1af6-46c1-9ea3-1debcad149ad"/>
    <xsd:import namespace="e5d8c475-c799-4569-828e-f99712c42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0f0a-1af6-46c1-9ea3-1debcad14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c475-c799-4569-828e-f99712c4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9EC1A-BA53-46D5-9C45-1D82031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0f0a-1af6-46c1-9ea3-1debcad149ad"/>
    <ds:schemaRef ds:uri="e5d8c475-c799-4569-828e-f99712c4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6500f0a-1af6-46c1-9ea3-1debcad149ad"/>
    <ds:schemaRef ds:uri="http://purl.org/dc/elements/1.1/"/>
    <ds:schemaRef ds:uri="http://schemas.microsoft.com/office/2006/metadata/properties"/>
    <ds:schemaRef ds:uri="e5d8c475-c799-4569-828e-f99712c4221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Typical Job Description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2019-06-25T12:25:00Z</dcterms:created>
  <dcterms:modified xsi:type="dcterms:W3CDTF">2019-07-12T10:06:00Z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0x01010044CE7F53888F5941B00A28DF485A8CCD</vt:lpwstr>
  </property>
</Properties>
</file>